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153F" w:rsidRPr="00E17F0E" w:rsidRDefault="00D1153F" w:rsidP="00E17F0E">
      <w:pPr>
        <w:spacing w:line="264" w:lineRule="auto"/>
        <w:ind w:firstLineChars="200" w:firstLine="360"/>
        <w:rPr>
          <w:rFonts w:ascii="Times New Roman" w:hAnsi="Times New Roman"/>
          <w:sz w:val="18"/>
          <w:szCs w:val="18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026" type="#_x0000_t202" style="position:absolute;left:0;text-align:left;margin-left:-26.25pt;margin-top:-62.4pt;width:561.6pt;height:54.75pt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" stroked="f">
            <v:textbox style="mso-next-textbox:#文本框 2">
              <w:txbxContent>
                <w:p w:rsidR="00D1153F" w:rsidRPr="00331F6F" w:rsidRDefault="00D1153F" w:rsidP="00832F7D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rFonts w:ascii="Times New Roman" w:hAnsi="Times New Roman"/>
                      <w:sz w:val="36"/>
                      <w:szCs w:val="36"/>
                    </w:rPr>
                    <w:t>2012</w:t>
                  </w:r>
                  <w:r w:rsidRPr="00331F6F">
                    <w:rPr>
                      <w:rFonts w:hint="eastAsia"/>
                      <w:sz w:val="36"/>
                      <w:szCs w:val="36"/>
                    </w:rPr>
                    <w:t>年</w:t>
                  </w:r>
                  <w:r w:rsidRPr="0048619C">
                    <w:rPr>
                      <w:rFonts w:hint="eastAsia"/>
                      <w:color w:val="000000"/>
                      <w:sz w:val="36"/>
                      <w:szCs w:val="36"/>
                    </w:rPr>
                    <w:t>山西省中考物理</w:t>
                  </w:r>
                  <w:r>
                    <w:rPr>
                      <w:rFonts w:hint="eastAsia"/>
                      <w:sz w:val="36"/>
                      <w:szCs w:val="36"/>
                    </w:rPr>
                    <w:t>试题</w:t>
                  </w:r>
                </w:p>
              </w:txbxContent>
            </v:textbox>
          </v:shape>
        </w:pict>
      </w:r>
    </w:p>
    <w:p w:rsidR="00D1153F" w:rsidRPr="00E17F0E" w:rsidRDefault="00D1153F" w:rsidP="006547BA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rPr>
          <w:rFonts w:ascii="Times New Roman" w:hAnsi="Times New Roman"/>
          <w:b/>
          <w:sz w:val="18"/>
          <w:szCs w:val="18"/>
        </w:rPr>
      </w:pPr>
      <w:r w:rsidRPr="00E17F0E">
        <w:rPr>
          <w:rFonts w:ascii="Times New Roman" w:hAnsi="Times New Roman" w:hint="eastAsia"/>
          <w:b/>
          <w:sz w:val="18"/>
          <w:szCs w:val="18"/>
        </w:rPr>
        <w:t>二、选择题（每小题</w:t>
      </w:r>
      <w:r w:rsidRPr="00E17F0E">
        <w:rPr>
          <w:rFonts w:ascii="Times New Roman" w:hAnsi="Times New Roman"/>
          <w:b/>
          <w:sz w:val="18"/>
          <w:szCs w:val="18"/>
        </w:rPr>
        <w:t>3</w:t>
      </w:r>
      <w:r w:rsidRPr="00E17F0E">
        <w:rPr>
          <w:rFonts w:ascii="Times New Roman" w:hAnsi="Times New Roman" w:hint="eastAsia"/>
          <w:b/>
          <w:sz w:val="18"/>
          <w:szCs w:val="18"/>
        </w:rPr>
        <w:t>分，共</w:t>
      </w:r>
      <w:r w:rsidRPr="00E17F0E">
        <w:rPr>
          <w:rFonts w:ascii="Times New Roman" w:hAnsi="Times New Roman"/>
          <w:b/>
          <w:sz w:val="18"/>
          <w:szCs w:val="18"/>
        </w:rPr>
        <w:t>30</w:t>
      </w:r>
      <w:r w:rsidRPr="00E17F0E">
        <w:rPr>
          <w:rFonts w:ascii="Times New Roman" w:hAnsi="Times New Roman" w:hint="eastAsia"/>
          <w:b/>
          <w:sz w:val="18"/>
          <w:szCs w:val="18"/>
        </w:rPr>
        <w:t>分）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有关课堂上的声现象，下列说法正确的是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．老师的讲课声是由空气振动产生的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．能听到老师的讲课声是由于空气能够传声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．听录音时，调节音量按钮实质上是在改变声音的音调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．关闭门窗是为了在声源处减弱噪声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s1027" type="#_x0000_t75" style="position:absolute;left:0;text-align:left;margin-left:204.55pt;margin-top:2.15pt;width:47.25pt;height:48.75pt;z-index:251659264;visibility:visible">
            <v:imagedata r:id="rId7" o:title=""/>
            <w10:wrap type="square"/>
          </v:shape>
        </w:pict>
      </w:r>
      <w:smartTag w:uri="urn:schemas-microsoft-com:office:smarttags" w:element="chsdate">
        <w:smartTagPr>
          <w:attr w:name="IsROCDate" w:val="False"/>
          <w:attr w:name="IsLunarDate" w:val="False"/>
          <w:attr w:name="Day" w:val="21"/>
          <w:attr w:name="Month" w:val="5"/>
          <w:attr w:name="Year" w:val="2012"/>
        </w:smartTagPr>
        <w:r w:rsidRPr="00E17F0E">
          <w:rPr>
            <w:rFonts w:ascii="Times New Roman" w:hAnsi="Times New Roman"/>
            <w:sz w:val="18"/>
            <w:szCs w:val="18"/>
          </w:rPr>
          <w:t>2012</w:t>
        </w:r>
        <w:r w:rsidRPr="00E17F0E">
          <w:rPr>
            <w:rFonts w:ascii="Times New Roman" w:hAnsi="Times New Roman" w:hint="eastAsia"/>
            <w:sz w:val="18"/>
            <w:szCs w:val="18"/>
          </w:rPr>
          <w:t>年</w:t>
        </w:r>
        <w:r w:rsidRPr="00E17F0E">
          <w:rPr>
            <w:rFonts w:ascii="Times New Roman" w:hAnsi="Times New Roman"/>
            <w:sz w:val="18"/>
            <w:szCs w:val="18"/>
          </w:rPr>
          <w:t>5</w:t>
        </w:r>
        <w:r w:rsidRPr="00E17F0E">
          <w:rPr>
            <w:rFonts w:ascii="Times New Roman" w:hAnsi="Times New Roman" w:hint="eastAsia"/>
            <w:sz w:val="18"/>
            <w:szCs w:val="18"/>
          </w:rPr>
          <w:t>月</w:t>
        </w:r>
        <w:r w:rsidRPr="00E17F0E">
          <w:rPr>
            <w:rFonts w:ascii="Times New Roman" w:hAnsi="Times New Roman"/>
            <w:sz w:val="18"/>
            <w:szCs w:val="18"/>
          </w:rPr>
          <w:t>21</w:t>
        </w:r>
        <w:r w:rsidRPr="00E17F0E">
          <w:rPr>
            <w:rFonts w:ascii="Times New Roman" w:hAnsi="Times New Roman" w:hint="eastAsia"/>
            <w:sz w:val="18"/>
            <w:szCs w:val="18"/>
          </w:rPr>
          <w:t>日</w:t>
        </w:r>
      </w:smartTag>
      <w:r w:rsidRPr="00E17F0E">
        <w:rPr>
          <w:rFonts w:ascii="Times New Roman" w:hAnsi="Times New Roman" w:hint="eastAsia"/>
          <w:sz w:val="18"/>
          <w:szCs w:val="18"/>
        </w:rPr>
        <w:t>，美丽的日环食像一个金环挂在我国东南沿海的上空，如图所示．下列所述现象中与日环食的光学成因相同的是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．拱桥倒影</w:t>
      </w:r>
      <w:r w:rsidRPr="00E17F0E">
        <w:rPr>
          <w:rFonts w:ascii="Times New Roman" w:hAnsi="Times New Roman"/>
          <w:sz w:val="18"/>
          <w:szCs w:val="18"/>
        </w:rPr>
        <w:tab/>
      </w:r>
      <w:r w:rsidRPr="00E17F0E">
        <w:rPr>
          <w:rFonts w:ascii="Times New Roman" w:hAnsi="Times New Roman"/>
          <w:sz w:val="18"/>
          <w:szCs w:val="18"/>
        </w:rPr>
        <w:tab/>
        <w:t>B</w:t>
      </w:r>
      <w:r w:rsidRPr="00E17F0E">
        <w:rPr>
          <w:rFonts w:ascii="Times New Roman" w:hAnsi="Times New Roman" w:hint="eastAsia"/>
          <w:sz w:val="18"/>
          <w:szCs w:val="18"/>
        </w:rPr>
        <w:t>．海市蜃楼幻影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．立竿见影</w:t>
      </w:r>
      <w:r w:rsidRPr="00E17F0E">
        <w:rPr>
          <w:rFonts w:ascii="Times New Roman" w:hAnsi="Times New Roman"/>
          <w:sz w:val="18"/>
          <w:szCs w:val="18"/>
        </w:rPr>
        <w:tab/>
      </w:r>
      <w:r w:rsidRPr="00E17F0E">
        <w:rPr>
          <w:rFonts w:ascii="Times New Roman" w:hAnsi="Times New Roman"/>
          <w:sz w:val="18"/>
          <w:szCs w:val="18"/>
        </w:rPr>
        <w:tab/>
      </w:r>
      <w:r w:rsidRPr="00E17F0E">
        <w:rPr>
          <w:rFonts w:ascii="Times New Roman" w:hAnsi="Times New Roman"/>
          <w:sz w:val="18"/>
          <w:szCs w:val="18"/>
        </w:rPr>
        <w:tab/>
        <w:t>D</w:t>
      </w:r>
      <w:r w:rsidRPr="00E17F0E">
        <w:rPr>
          <w:rFonts w:ascii="Times New Roman" w:hAnsi="Times New Roman" w:hint="eastAsia"/>
          <w:sz w:val="18"/>
          <w:szCs w:val="18"/>
        </w:rPr>
        <w:t>．毕业合影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下列数据最接近实际情况的是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．使人感到舒适的温度约是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37</w:t>
        </w:r>
        <w:r w:rsidRPr="00E17F0E">
          <w:rPr>
            <w:rFonts w:ascii="宋体" w:hAnsi="宋体" w:cs="宋体" w:hint="eastAsia"/>
            <w:sz w:val="18"/>
            <w:szCs w:val="18"/>
          </w:rPr>
          <w:t>℃</w:t>
        </w:r>
      </w:smartTag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．台灯正常工作时的电流约是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2A</w:t>
        </w:r>
      </w:smartTag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．中学生步行的速度约是</w:t>
      </w:r>
      <w:r w:rsidRPr="00E17F0E">
        <w:rPr>
          <w:rFonts w:ascii="Times New Roman" w:hAnsi="Times New Roman"/>
          <w:sz w:val="18"/>
          <w:szCs w:val="18"/>
        </w:rPr>
        <w:t>5m</w:t>
      </w:r>
      <w:r w:rsidRPr="00E17F0E">
        <w:rPr>
          <w:rFonts w:ascii="Times New Roman" w:hAnsi="Times New Roman" w:hint="eastAsia"/>
          <w:sz w:val="18"/>
          <w:szCs w:val="18"/>
        </w:rPr>
        <w:t>／</w:t>
      </w:r>
      <w:r w:rsidRPr="00E17F0E">
        <w:rPr>
          <w:rFonts w:ascii="Times New Roman" w:hAnsi="Times New Roman"/>
          <w:sz w:val="18"/>
          <w:szCs w:val="18"/>
        </w:rPr>
        <w:t>s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．中学生从一楼匀速上到三楼所做的功约是</w:t>
      </w:r>
      <w:r w:rsidRPr="00E17F0E">
        <w:rPr>
          <w:rFonts w:ascii="Times New Roman" w:hAnsi="Times New Roman"/>
          <w:sz w:val="18"/>
          <w:szCs w:val="18"/>
        </w:rPr>
        <w:t>3×l0</w:t>
      </w:r>
      <w:r w:rsidRPr="00E17F0E">
        <w:rPr>
          <w:rFonts w:ascii="Times New Roman" w:hAnsi="Times New Roman"/>
          <w:sz w:val="18"/>
          <w:szCs w:val="18"/>
          <w:vertAlign w:val="superscript"/>
        </w:rPr>
        <w:t>3</w:t>
      </w:r>
      <w:r w:rsidRPr="00E17F0E">
        <w:rPr>
          <w:rFonts w:ascii="Times New Roman" w:hAnsi="Times New Roman"/>
          <w:sz w:val="18"/>
          <w:szCs w:val="18"/>
        </w:rPr>
        <w:t>J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如图所示是用电热水壶烧水时的情景，有关描述正确的是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．壶盖被水蒸气顶起时能量的转化与热机压缩冲程能最的转化相同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．水沸腾时，继续通电，水的温度会升高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．壶盖和壶口上方的</w:t>
      </w:r>
      <w:r w:rsidRPr="00E17F0E">
        <w:rPr>
          <w:rFonts w:ascii="宋体" w:hAnsi="宋体" w:hint="eastAsia"/>
          <w:sz w:val="18"/>
          <w:szCs w:val="18"/>
        </w:rPr>
        <w:t>“白气”</w:t>
      </w:r>
      <w:r w:rsidRPr="00E17F0E">
        <w:rPr>
          <w:rFonts w:ascii="Times New Roman" w:hAnsi="Times New Roman" w:hint="eastAsia"/>
          <w:sz w:val="18"/>
          <w:szCs w:val="18"/>
        </w:rPr>
        <w:t>是由水蒸气汽化形成的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．烧水过程中，电能转化为内能</w:t>
      </w:r>
    </w:p>
    <w:p w:rsidR="00D1153F" w:rsidRPr="00E17F0E" w:rsidRDefault="00D1153F" w:rsidP="00633CE2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98" o:spid="_x0000_i1025" type="#_x0000_t75" style="width:67.5pt;height:48pt;visibility:visible">
            <v:imagedata r:id="rId8" o:title=""/>
          </v:shape>
        </w:pict>
      </w:r>
      <w:r w:rsidRPr="00E17F0E">
        <w:rPr>
          <w:rFonts w:ascii="Times New Roman" w:hAnsi="Times New Roman"/>
          <w:sz w:val="18"/>
          <w:szCs w:val="18"/>
        </w:rPr>
        <w:t xml:space="preserve">    </w:t>
      </w:r>
      <w:r w:rsidRPr="00E17F0E">
        <w:rPr>
          <w:noProof/>
          <w:sz w:val="18"/>
          <w:szCs w:val="18"/>
        </w:rPr>
        <w:pict>
          <v:shape id="图片 99" o:spid="_x0000_i1026" type="#_x0000_t75" style="width:57pt;height:46.5pt;visibility:visible">
            <v:imagedata r:id="rId9" o:title=""/>
          </v:shape>
        </w:pic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202" w:left="424" w:firstLineChars="150" w:firstLine="27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第</w:t>
      </w:r>
      <w:r w:rsidRPr="00E17F0E">
        <w:rPr>
          <w:rFonts w:ascii="Times New Roman" w:hAnsi="Times New Roman"/>
          <w:sz w:val="18"/>
          <w:szCs w:val="18"/>
        </w:rPr>
        <w:t>14</w:t>
      </w:r>
      <w:r w:rsidRPr="00E17F0E">
        <w:rPr>
          <w:rFonts w:ascii="Times New Roman" w:hAnsi="Times New Roman" w:hint="eastAsia"/>
          <w:sz w:val="18"/>
          <w:szCs w:val="18"/>
        </w:rPr>
        <w:t>题图</w:t>
      </w:r>
      <w:r w:rsidRPr="00E17F0E">
        <w:rPr>
          <w:rFonts w:ascii="Times New Roman" w:hAnsi="Times New Roman"/>
          <w:sz w:val="18"/>
          <w:szCs w:val="18"/>
        </w:rPr>
        <w:t xml:space="preserve">          </w:t>
      </w:r>
      <w:r w:rsidRPr="00E17F0E">
        <w:rPr>
          <w:rFonts w:ascii="Times New Roman" w:hAnsi="Times New Roman" w:hint="eastAsia"/>
          <w:sz w:val="18"/>
          <w:szCs w:val="18"/>
        </w:rPr>
        <w:t>第</w:t>
      </w:r>
      <w:r w:rsidRPr="00E17F0E">
        <w:rPr>
          <w:rFonts w:ascii="Times New Roman" w:hAnsi="Times New Roman"/>
          <w:sz w:val="18"/>
          <w:szCs w:val="18"/>
        </w:rPr>
        <w:t>15</w:t>
      </w:r>
      <w:r w:rsidRPr="00E17F0E">
        <w:rPr>
          <w:rFonts w:ascii="Times New Roman" w:hAnsi="Times New Roman" w:hint="eastAsia"/>
          <w:sz w:val="18"/>
          <w:szCs w:val="18"/>
        </w:rPr>
        <w:t>题图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如图所示，</w:t>
      </w:r>
      <w:r w:rsidRPr="00E17F0E">
        <w:rPr>
          <w:rFonts w:ascii="宋体" w:hAnsi="宋体" w:hint="eastAsia"/>
          <w:sz w:val="18"/>
          <w:szCs w:val="18"/>
        </w:rPr>
        <w:t>“</w:t>
      </w:r>
      <w:r w:rsidRPr="00E17F0E">
        <w:rPr>
          <w:rFonts w:ascii="Times New Roman" w:hAnsi="Times New Roman" w:hint="eastAsia"/>
          <w:sz w:val="18"/>
          <w:szCs w:val="18"/>
        </w:rPr>
        <w:t>神八</w:t>
      </w:r>
      <w:r w:rsidRPr="00E17F0E">
        <w:rPr>
          <w:rFonts w:ascii="宋体" w:hAnsi="宋体" w:hint="eastAsia"/>
          <w:sz w:val="18"/>
          <w:szCs w:val="18"/>
        </w:rPr>
        <w:t>”和“天宫一号”</w:t>
      </w:r>
      <w:r w:rsidRPr="00E17F0E">
        <w:rPr>
          <w:rFonts w:ascii="Times New Roman" w:hAnsi="Times New Roman" w:hint="eastAsia"/>
          <w:sz w:val="18"/>
          <w:szCs w:val="18"/>
        </w:rPr>
        <w:t>已于</w:t>
      </w:r>
      <w:r w:rsidRPr="00E17F0E">
        <w:rPr>
          <w:rFonts w:ascii="Times New Roman" w:hAnsi="Times New Roman"/>
          <w:sz w:val="18"/>
          <w:szCs w:val="18"/>
        </w:rPr>
        <w:t>2011</w:t>
      </w:r>
      <w:r w:rsidRPr="00E17F0E">
        <w:rPr>
          <w:rFonts w:ascii="Times New Roman" w:hAnsi="Times New Roman" w:hint="eastAsia"/>
          <w:sz w:val="18"/>
          <w:szCs w:val="18"/>
        </w:rPr>
        <w:t>年成功对接，</w:t>
      </w:r>
      <w:r w:rsidRPr="00E17F0E">
        <w:rPr>
          <w:rFonts w:ascii="宋体" w:hAnsi="宋体" w:hint="eastAsia"/>
          <w:sz w:val="18"/>
          <w:szCs w:val="18"/>
        </w:rPr>
        <w:t>“神九”</w:t>
      </w:r>
      <w:r w:rsidRPr="00E17F0E">
        <w:rPr>
          <w:rFonts w:ascii="Times New Roman" w:hAnsi="Times New Roman" w:hint="eastAsia"/>
          <w:sz w:val="18"/>
          <w:szCs w:val="18"/>
        </w:rPr>
        <w:t>也将于</w:t>
      </w:r>
      <w:r w:rsidRPr="00E17F0E">
        <w:rPr>
          <w:rFonts w:ascii="Times New Roman" w:hAnsi="Times New Roman"/>
          <w:sz w:val="18"/>
          <w:szCs w:val="18"/>
        </w:rPr>
        <w:t>2012</w:t>
      </w:r>
      <w:r w:rsidRPr="00E17F0E">
        <w:rPr>
          <w:rFonts w:ascii="Times New Roman" w:hAnsi="Times New Roman" w:hint="eastAsia"/>
          <w:sz w:val="18"/>
          <w:szCs w:val="18"/>
        </w:rPr>
        <w:t>年择机发射，与天宫一号汇合对接，下列说法正确的是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EC758E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．在轨道转换过程中，</w:t>
      </w:r>
      <w:r w:rsidRPr="00E17F0E">
        <w:rPr>
          <w:rFonts w:ascii="宋体" w:hAnsi="宋体" w:hint="eastAsia"/>
          <w:sz w:val="18"/>
          <w:szCs w:val="18"/>
        </w:rPr>
        <w:t>“神八”</w:t>
      </w:r>
      <w:r w:rsidRPr="00E17F0E">
        <w:rPr>
          <w:rFonts w:ascii="Times New Roman" w:hAnsi="Times New Roman" w:hint="eastAsia"/>
          <w:sz w:val="18"/>
          <w:szCs w:val="18"/>
        </w:rPr>
        <w:t>受到了平衡力的作用</w:t>
      </w:r>
    </w:p>
    <w:p w:rsidR="00D1153F" w:rsidRPr="00E17F0E" w:rsidRDefault="00D1153F" w:rsidP="00EC758E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．对接成功后，以</w:t>
      </w:r>
      <w:r w:rsidRPr="00E17F0E">
        <w:rPr>
          <w:rFonts w:ascii="宋体" w:hAnsi="宋体" w:hint="eastAsia"/>
          <w:sz w:val="18"/>
          <w:szCs w:val="18"/>
        </w:rPr>
        <w:t>“</w:t>
      </w:r>
      <w:r w:rsidRPr="00E17F0E">
        <w:rPr>
          <w:rFonts w:ascii="Times New Roman" w:hAnsi="Times New Roman" w:hint="eastAsia"/>
          <w:sz w:val="18"/>
          <w:szCs w:val="18"/>
        </w:rPr>
        <w:t>神八</w:t>
      </w:r>
      <w:r w:rsidRPr="00E17F0E">
        <w:rPr>
          <w:rFonts w:ascii="宋体" w:hAnsi="宋体" w:hint="eastAsia"/>
          <w:sz w:val="18"/>
          <w:szCs w:val="18"/>
        </w:rPr>
        <w:t>”</w:t>
      </w:r>
      <w:r w:rsidRPr="00E17F0E">
        <w:rPr>
          <w:rFonts w:ascii="Times New Roman" w:hAnsi="Times New Roman" w:hint="eastAsia"/>
          <w:sz w:val="18"/>
          <w:szCs w:val="18"/>
        </w:rPr>
        <w:t>为参照物，</w:t>
      </w:r>
      <w:r w:rsidRPr="00E17F0E">
        <w:rPr>
          <w:rFonts w:ascii="宋体" w:hAnsi="宋体" w:hint="eastAsia"/>
          <w:sz w:val="18"/>
          <w:szCs w:val="18"/>
        </w:rPr>
        <w:t>“天宫一号”</w:t>
      </w:r>
      <w:r w:rsidRPr="00E17F0E">
        <w:rPr>
          <w:rFonts w:ascii="Times New Roman" w:hAnsi="Times New Roman" w:hint="eastAsia"/>
          <w:sz w:val="18"/>
          <w:szCs w:val="18"/>
        </w:rPr>
        <w:t>是运动的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．火箭上升过程中，内能转化为机械能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1" w:left="422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．看</w:t>
      </w:r>
      <w:r w:rsidRPr="00E17F0E">
        <w:rPr>
          <w:rFonts w:ascii="宋体" w:hAnsi="宋体" w:hint="eastAsia"/>
          <w:sz w:val="18"/>
          <w:szCs w:val="18"/>
        </w:rPr>
        <w:t>到“神八”</w:t>
      </w:r>
      <w:r w:rsidRPr="00E17F0E">
        <w:rPr>
          <w:rFonts w:ascii="Times New Roman" w:hAnsi="Times New Roman" w:hint="eastAsia"/>
          <w:sz w:val="18"/>
          <w:szCs w:val="18"/>
        </w:rPr>
        <w:t>上的国旗是红色的，是因为国旗吸收了太阳光中的红色光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>
        <w:rPr>
          <w:noProof/>
        </w:rPr>
        <w:pict>
          <v:shape id="图片 100" o:spid="_x0000_s1028" type="#_x0000_t75" style="position:absolute;left:0;text-align:left;margin-left:181.55pt;margin-top:5.2pt;width:59.25pt;height:33.75pt;z-index:251660288;visibility:visible">
            <v:imagedata r:id="rId10" o:title=""/>
            <w10:wrap type="square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如图所示，下列有关电工钳的说法正确的是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．它由两个费力杠杆组合而成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．手柄上的橡胶套可以防止触电事故发生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．刀口很锋利是为了增大压力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．橡胶套上刻有花纹是为了减小摩擦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pacing w:val="-6"/>
          <w:sz w:val="18"/>
          <w:szCs w:val="18"/>
        </w:rPr>
      </w:pPr>
      <w:r w:rsidRPr="00E17F0E">
        <w:rPr>
          <w:rFonts w:ascii="Times New Roman" w:hAnsi="Times New Roman" w:hint="eastAsia"/>
          <w:spacing w:val="-6"/>
          <w:sz w:val="18"/>
          <w:szCs w:val="18"/>
        </w:rPr>
        <w:t>如图所示的实验装置中，下列说法正确的是</w:t>
      </w:r>
      <w:r w:rsidRPr="00E17F0E">
        <w:rPr>
          <w:rFonts w:ascii="Times New Roman" w:hAnsi="Times New Roman"/>
          <w:spacing w:val="-6"/>
          <w:sz w:val="18"/>
          <w:szCs w:val="18"/>
        </w:rPr>
        <w:t>(    )</w:t>
      </w:r>
    </w:p>
    <w:p w:rsidR="00D1153F" w:rsidRPr="00E17F0E" w:rsidRDefault="00D1153F" w:rsidP="00CB6732">
      <w:pPr>
        <w:pStyle w:val="ListParagraph"/>
        <w:adjustRightInd w:val="0"/>
        <w:snapToGrid w:val="0"/>
        <w:spacing w:line="264" w:lineRule="auto"/>
        <w:ind w:left="420" w:firstLineChars="0" w:firstLine="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2" o:spid="_x0000_i1027" type="#_x0000_t75" style="width:142.5pt;height:66.75pt;visibility:visible">
            <v:imagedata r:id="rId11" o:title=""/>
          </v:shape>
        </w:pict>
      </w:r>
    </w:p>
    <w:p w:rsidR="00D1153F" w:rsidRPr="00E17F0E" w:rsidRDefault="00D1153F" w:rsidP="00CB6732">
      <w:pPr>
        <w:pStyle w:val="ListParagraph"/>
        <w:adjustRightInd w:val="0"/>
        <w:snapToGrid w:val="0"/>
        <w:spacing w:line="264" w:lineRule="auto"/>
        <w:ind w:left="420" w:firstLineChars="0" w:firstLine="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4" o:spid="_x0000_i1028" type="#_x0000_t75" style="width:141.75pt;height:68.25pt;visibility:visible">
            <v:imagedata r:id="rId12" o:title=""/>
          </v:shape>
        </w:pic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．甲图所示的动圈式话筒是利用电磁感应现象工作的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．发电机是利用乙图原理制成的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．磁悬浮列车是根据丙图原理工作的</w:t>
      </w:r>
      <w:r w:rsidRPr="00E17F0E">
        <w:rPr>
          <w:rFonts w:ascii="Times New Roman" w:hAnsi="Times New Roman"/>
          <w:sz w:val="18"/>
          <w:szCs w:val="18"/>
        </w:rPr>
        <w:t xml:space="preserve"> 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．利用丁图可以探究电磁铁磁性强弱与线圈匝数的关系</w:t>
      </w:r>
    </w:p>
    <w:p w:rsidR="00D1153F" w:rsidRPr="00E17F0E" w:rsidRDefault="00D1153F" w:rsidP="00C36D28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>
        <w:rPr>
          <w:noProof/>
        </w:rPr>
        <w:pict>
          <v:shape id="图片 103" o:spid="_x0000_s1029" type="#_x0000_t75" style="position:absolute;left:0;text-align:left;margin-left:147.4pt;margin-top:14.95pt;width:75.1pt;height:59.55pt;z-index:251661312;visibility:visible">
            <v:imagedata r:id="rId13" o:title=""/>
            <w10:wrap type="square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如图所示，在</w:t>
      </w:r>
      <w:r w:rsidRPr="00E17F0E">
        <w:rPr>
          <w:rFonts w:ascii="宋体" w:hAnsi="宋体" w:hint="eastAsia"/>
          <w:sz w:val="18"/>
          <w:szCs w:val="18"/>
        </w:rPr>
        <w:t>“探</w:t>
      </w:r>
      <w:r w:rsidRPr="00E17F0E">
        <w:rPr>
          <w:rFonts w:ascii="Times New Roman" w:hAnsi="Times New Roman" w:hint="eastAsia"/>
          <w:sz w:val="18"/>
          <w:szCs w:val="18"/>
        </w:rPr>
        <w:t>究串联电路中电压的规律</w:t>
      </w:r>
      <w:r w:rsidRPr="00E17F0E">
        <w:rPr>
          <w:rFonts w:ascii="宋体" w:hAnsi="宋体" w:hint="eastAsia"/>
          <w:sz w:val="18"/>
          <w:szCs w:val="18"/>
        </w:rPr>
        <w:t>”</w:t>
      </w:r>
      <w:r w:rsidRPr="00E17F0E">
        <w:rPr>
          <w:rFonts w:ascii="Times New Roman" w:hAnsi="Times New Roman" w:hint="eastAsia"/>
          <w:sz w:val="18"/>
          <w:szCs w:val="18"/>
        </w:rPr>
        <w:t>时，小雨同学用电压表测出</w:t>
      </w:r>
      <w:r w:rsidRPr="00E17F0E">
        <w:rPr>
          <w:rFonts w:ascii="Times New Roman" w:hAnsi="Times New Roman"/>
          <w:i/>
          <w:sz w:val="18"/>
          <w:szCs w:val="18"/>
        </w:rPr>
        <w:t>U</w:t>
      </w:r>
      <w:r w:rsidRPr="00E17F0E">
        <w:rPr>
          <w:rFonts w:ascii="Times New Roman" w:hAnsi="Times New Roman"/>
          <w:sz w:val="18"/>
          <w:szCs w:val="18"/>
          <w:vertAlign w:val="subscript"/>
        </w:rPr>
        <w:t>ab</w:t>
      </w:r>
      <w:r w:rsidRPr="00E17F0E">
        <w:rPr>
          <w:rFonts w:ascii="Times New Roman" w:hAnsi="Times New Roman"/>
          <w:sz w:val="18"/>
          <w:szCs w:val="18"/>
        </w:rPr>
        <w:t>=3V</w:t>
      </w:r>
      <w:r w:rsidRPr="00E17F0E">
        <w:rPr>
          <w:rFonts w:ascii="Times New Roman" w:hAnsi="Times New Roman" w:hint="eastAsia"/>
          <w:sz w:val="18"/>
          <w:szCs w:val="18"/>
        </w:rPr>
        <w:t>，</w:t>
      </w:r>
      <w:r w:rsidRPr="00E17F0E">
        <w:rPr>
          <w:rFonts w:ascii="Times New Roman" w:hAnsi="Times New Roman"/>
          <w:i/>
          <w:sz w:val="18"/>
          <w:szCs w:val="18"/>
        </w:rPr>
        <w:t>U</w:t>
      </w:r>
      <w:r w:rsidRPr="00E17F0E">
        <w:rPr>
          <w:rFonts w:ascii="Times New Roman" w:hAnsi="Times New Roman"/>
          <w:sz w:val="18"/>
          <w:szCs w:val="18"/>
          <w:vertAlign w:val="subscript"/>
        </w:rPr>
        <w:t>bc</w:t>
      </w:r>
      <w:r w:rsidRPr="00E17F0E">
        <w:rPr>
          <w:rFonts w:ascii="Times New Roman" w:hAnsi="Times New Roman"/>
          <w:sz w:val="18"/>
          <w:szCs w:val="18"/>
        </w:rPr>
        <w:t>=3V</w:t>
      </w:r>
      <w:r w:rsidRPr="00E17F0E">
        <w:rPr>
          <w:rFonts w:ascii="Times New Roman" w:hAnsi="Times New Roman" w:hint="eastAsia"/>
          <w:sz w:val="18"/>
          <w:szCs w:val="18"/>
        </w:rPr>
        <w:t>，</w:t>
      </w:r>
      <w:r w:rsidRPr="00E17F0E">
        <w:rPr>
          <w:rFonts w:ascii="Times New Roman" w:hAnsi="Times New Roman"/>
          <w:i/>
          <w:sz w:val="18"/>
          <w:szCs w:val="18"/>
        </w:rPr>
        <w:t>U</w:t>
      </w:r>
      <w:r w:rsidRPr="00E17F0E">
        <w:rPr>
          <w:rFonts w:ascii="Times New Roman" w:hAnsi="Times New Roman"/>
          <w:sz w:val="18"/>
          <w:szCs w:val="18"/>
          <w:vertAlign w:val="subscript"/>
        </w:rPr>
        <w:t>ac</w:t>
      </w:r>
      <w:r w:rsidRPr="00E17F0E">
        <w:rPr>
          <w:rFonts w:ascii="Times New Roman" w:hAnsi="Times New Roman"/>
          <w:sz w:val="18"/>
          <w:szCs w:val="18"/>
        </w:rPr>
        <w:t>=6V</w:t>
      </w:r>
      <w:r w:rsidRPr="00E17F0E">
        <w:rPr>
          <w:rFonts w:ascii="Times New Roman" w:hAnsi="Times New Roman" w:hint="eastAsia"/>
          <w:sz w:val="18"/>
          <w:szCs w:val="18"/>
        </w:rPr>
        <w:t>，在表格中记录数据后，下一步应该做的是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．整理器材，分析数据，得出结论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．对换</w:t>
      </w:r>
      <w:r w:rsidRPr="00E17F0E">
        <w:rPr>
          <w:rFonts w:ascii="Times New Roman" w:hAnsi="Times New Roman"/>
          <w:i/>
          <w:sz w:val="18"/>
          <w:szCs w:val="18"/>
        </w:rPr>
        <w:t>L</w:t>
      </w:r>
      <w:r w:rsidRPr="00E17F0E">
        <w:rPr>
          <w:rFonts w:ascii="Times New Roman" w:hAnsi="Times New Roman"/>
          <w:sz w:val="18"/>
          <w:szCs w:val="18"/>
          <w:vertAlign w:val="subscript"/>
        </w:rPr>
        <w:t>1</w:t>
      </w:r>
      <w:r w:rsidRPr="00E17F0E">
        <w:rPr>
          <w:rFonts w:ascii="Times New Roman" w:hAnsi="Times New Roman" w:hint="eastAsia"/>
          <w:sz w:val="18"/>
          <w:szCs w:val="18"/>
        </w:rPr>
        <w:t>和</w:t>
      </w:r>
      <w:r w:rsidRPr="00E17F0E">
        <w:rPr>
          <w:rFonts w:ascii="Times New Roman" w:hAnsi="Times New Roman"/>
          <w:i/>
          <w:sz w:val="18"/>
          <w:szCs w:val="18"/>
        </w:rPr>
        <w:t>L</w:t>
      </w:r>
      <w:r w:rsidRPr="00E17F0E">
        <w:rPr>
          <w:rFonts w:ascii="Times New Roman" w:hAnsi="Times New Roman"/>
          <w:sz w:val="18"/>
          <w:szCs w:val="18"/>
          <w:vertAlign w:val="subscript"/>
        </w:rPr>
        <w:t>2</w:t>
      </w:r>
      <w:r w:rsidRPr="00E17F0E">
        <w:rPr>
          <w:rFonts w:ascii="Times New Roman" w:hAnsi="Times New Roman" w:hint="eastAsia"/>
          <w:sz w:val="18"/>
          <w:szCs w:val="18"/>
        </w:rPr>
        <w:t>的位置，再测出一组电压值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．改变电源电压，再测出几组电压值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．换用不同规格的小灯泡，再测出几组电压值</w:t>
      </w:r>
    </w:p>
    <w:p w:rsidR="00D1153F" w:rsidRPr="00E17F0E" w:rsidRDefault="00D1153F" w:rsidP="006547BA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水平桌面上的烧杯内装有一定量的水，轻轻放入一个小球后，从烧杯中溢出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100g</w:t>
        </w:r>
      </w:smartTag>
      <w:r w:rsidRPr="00E17F0E">
        <w:rPr>
          <w:rFonts w:ascii="Times New Roman" w:hAnsi="Times New Roman" w:hint="eastAsia"/>
          <w:sz w:val="18"/>
          <w:szCs w:val="18"/>
        </w:rPr>
        <w:t>的水，则下列判断正确的是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．小球所受浮力可能等于</w:t>
      </w:r>
      <w:r w:rsidRPr="00E17F0E">
        <w:rPr>
          <w:rFonts w:ascii="Times New Roman" w:hAnsi="Times New Roman"/>
          <w:sz w:val="18"/>
          <w:szCs w:val="18"/>
        </w:rPr>
        <w:t>1N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．水对烧杯底的压强一定增大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．小球的质量可能小于</w:t>
      </w:r>
      <w:r w:rsidRPr="00E17F0E">
        <w:rPr>
          <w:rFonts w:ascii="Times New Roman" w:hAnsi="Times New Roman"/>
          <w:sz w:val="18"/>
          <w:szCs w:val="18"/>
        </w:rPr>
        <w:t>100g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  <w:vertAlign w:val="superscript"/>
        </w:rPr>
      </w:pP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．小球的体积一定等于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100cm</w:t>
        </w:r>
      </w:smartTag>
      <w:r w:rsidRPr="00E17F0E">
        <w:rPr>
          <w:rFonts w:ascii="Times New Roman" w:hAnsi="Times New Roman"/>
          <w:sz w:val="18"/>
          <w:szCs w:val="18"/>
          <w:vertAlign w:val="superscript"/>
        </w:rPr>
        <w:t>3</w:t>
      </w:r>
    </w:p>
    <w:p w:rsidR="00D1153F" w:rsidRPr="00E17F0E" w:rsidRDefault="00D1153F" w:rsidP="00E17F0E">
      <w:pPr>
        <w:pStyle w:val="ListParagraph"/>
        <w:numPr>
          <w:ilvl w:val="0"/>
          <w:numId w:val="14"/>
        </w:numPr>
        <w:adjustRightInd w:val="0"/>
        <w:snapToGrid w:val="0"/>
        <w:spacing w:line="264" w:lineRule="auto"/>
        <w:ind w:leftChars="1" w:left="348" w:hangingChars="192" w:hanging="346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如图是一个自动体重测试仪的工作原理图，有关它的说法正确的是</w:t>
      </w:r>
      <w:r w:rsidRPr="00E17F0E">
        <w:rPr>
          <w:rFonts w:ascii="Times New Roman" w:hAnsi="Times New Roman"/>
          <w:sz w:val="18"/>
          <w:szCs w:val="18"/>
        </w:rPr>
        <w:t>(    )</w:t>
      </w:r>
    </w:p>
    <w:p w:rsidR="00D1153F" w:rsidRPr="00E17F0E" w:rsidRDefault="00D1153F" w:rsidP="00C36D28">
      <w:pPr>
        <w:pStyle w:val="ListParagraph"/>
        <w:adjustRightInd w:val="0"/>
        <w:snapToGrid w:val="0"/>
        <w:spacing w:line="264" w:lineRule="auto"/>
        <w:ind w:firstLineChars="0" w:firstLine="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t xml:space="preserve">          </w:t>
      </w:r>
      <w:r w:rsidRPr="00E17F0E">
        <w:rPr>
          <w:noProof/>
          <w:sz w:val="18"/>
          <w:szCs w:val="18"/>
        </w:rPr>
        <w:pict>
          <v:shape id="图片 105" o:spid="_x0000_i1029" type="#_x0000_t75" style="width:114pt;height:50.25pt;visibility:visible">
            <v:imagedata r:id="rId14" o:title=""/>
          </v:shape>
        </w:pic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202" w:left="424"/>
        <w:outlineLvl w:val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．体重显示表是用电压表改装成的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pacing w:val="-6"/>
          <w:sz w:val="18"/>
          <w:szCs w:val="18"/>
        </w:rPr>
      </w:pPr>
      <w:r w:rsidRPr="00E17F0E">
        <w:rPr>
          <w:rFonts w:ascii="Times New Roman" w:hAnsi="Times New Roman"/>
          <w:spacing w:val="-6"/>
          <w:sz w:val="18"/>
          <w:szCs w:val="18"/>
        </w:rPr>
        <w:t>B</w:t>
      </w:r>
      <w:r w:rsidRPr="00E17F0E">
        <w:rPr>
          <w:rFonts w:ascii="Times New Roman" w:hAnsi="Times New Roman" w:hint="eastAsia"/>
          <w:spacing w:val="-6"/>
          <w:sz w:val="18"/>
          <w:szCs w:val="18"/>
        </w:rPr>
        <w:t>．体重测试仪电路由于缺少开关，始终处于通路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．体重越大，体重显示表的示数越大</w:t>
      </w:r>
    </w:p>
    <w:p w:rsidR="00D1153F" w:rsidRPr="00E17F0E" w:rsidRDefault="00D1153F" w:rsidP="00C36D28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pacing w:val="-6"/>
          <w:sz w:val="18"/>
          <w:szCs w:val="18"/>
        </w:rPr>
      </w:pPr>
      <w:r w:rsidRPr="00E17F0E">
        <w:rPr>
          <w:rFonts w:ascii="Times New Roman" w:hAnsi="Times New Roman"/>
          <w:spacing w:val="-6"/>
          <w:sz w:val="18"/>
          <w:szCs w:val="18"/>
        </w:rPr>
        <w:t>D</w:t>
      </w:r>
      <w:r w:rsidRPr="00E17F0E">
        <w:rPr>
          <w:rFonts w:ascii="Times New Roman" w:hAnsi="Times New Roman" w:hint="eastAsia"/>
          <w:spacing w:val="-6"/>
          <w:sz w:val="18"/>
          <w:szCs w:val="18"/>
        </w:rPr>
        <w:t>．体重测试仪所测体重越大，电路消耗电能越少</w:t>
      </w:r>
    </w:p>
    <w:p w:rsidR="00D1153F" w:rsidRPr="00E17F0E" w:rsidRDefault="00D1153F" w:rsidP="00FD1393">
      <w:pPr>
        <w:adjustRightInd w:val="0"/>
        <w:snapToGrid w:val="0"/>
        <w:spacing w:line="264" w:lineRule="auto"/>
        <w:jc w:val="left"/>
        <w:rPr>
          <w:rFonts w:ascii="Times New Roman" w:hAnsi="Times New Roman"/>
          <w:b/>
          <w:sz w:val="18"/>
          <w:szCs w:val="18"/>
        </w:rPr>
      </w:pPr>
      <w:r w:rsidRPr="00E17F0E">
        <w:rPr>
          <w:rFonts w:ascii="Times New Roman" w:hAnsi="Times New Roman" w:hint="eastAsia"/>
          <w:b/>
          <w:sz w:val="18"/>
          <w:szCs w:val="18"/>
        </w:rPr>
        <w:t>七、填空题</w:t>
      </w:r>
      <w:r w:rsidRPr="00E17F0E">
        <w:rPr>
          <w:rFonts w:ascii="Times New Roman" w:hAnsi="Times New Roman"/>
          <w:b/>
          <w:sz w:val="18"/>
          <w:szCs w:val="18"/>
        </w:rPr>
        <w:t>(</w:t>
      </w:r>
      <w:r w:rsidRPr="00E17F0E">
        <w:rPr>
          <w:rFonts w:ascii="Times New Roman" w:hAnsi="Times New Roman" w:hint="eastAsia"/>
          <w:b/>
          <w:sz w:val="18"/>
          <w:szCs w:val="18"/>
        </w:rPr>
        <w:t>每空</w:t>
      </w:r>
      <w:r w:rsidRPr="00E17F0E">
        <w:rPr>
          <w:rFonts w:ascii="Times New Roman" w:hAnsi="Times New Roman"/>
          <w:b/>
          <w:sz w:val="18"/>
          <w:szCs w:val="18"/>
        </w:rPr>
        <w:t>1</w:t>
      </w:r>
      <w:r w:rsidRPr="00E17F0E">
        <w:rPr>
          <w:rFonts w:ascii="Times New Roman" w:hAnsi="Times New Roman" w:hint="eastAsia"/>
          <w:b/>
          <w:sz w:val="18"/>
          <w:szCs w:val="18"/>
        </w:rPr>
        <w:t>分，共</w:t>
      </w:r>
      <w:r w:rsidRPr="00E17F0E">
        <w:rPr>
          <w:rFonts w:ascii="Times New Roman" w:hAnsi="Times New Roman"/>
          <w:b/>
          <w:sz w:val="18"/>
          <w:szCs w:val="18"/>
        </w:rPr>
        <w:t>10</w:t>
      </w:r>
      <w:r w:rsidRPr="00E17F0E">
        <w:rPr>
          <w:rFonts w:ascii="Times New Roman" w:hAnsi="Times New Roman" w:hint="eastAsia"/>
          <w:b/>
          <w:sz w:val="18"/>
          <w:szCs w:val="18"/>
        </w:rPr>
        <w:t>分</w:t>
      </w:r>
      <w:r w:rsidRPr="00E17F0E">
        <w:rPr>
          <w:rFonts w:ascii="Times New Roman" w:hAnsi="Times New Roman"/>
          <w:b/>
          <w:sz w:val="18"/>
          <w:szCs w:val="18"/>
        </w:rPr>
        <w:t>)</w: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挂衣钩紧紧吸在墙壁上，是由于受到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</w:t>
      </w:r>
      <w:r w:rsidRPr="00E17F0E">
        <w:rPr>
          <w:rFonts w:ascii="Times New Roman" w:hAnsi="Times New Roman" w:hint="eastAsia"/>
          <w:sz w:val="18"/>
          <w:szCs w:val="18"/>
        </w:rPr>
        <w:t>作用。如图所示，说明流速越大的位置，压强越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550" w:firstLine="99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06" o:spid="_x0000_i1030" type="#_x0000_t75" style="width:91.5pt;height:57pt;visibility:visible">
            <v:imagedata r:id="rId15" o:title=""/>
          </v:shape>
        </w:pict>
      </w:r>
    </w:p>
    <w:p w:rsidR="00D1153F" w:rsidRPr="00E17F0E" w:rsidRDefault="00D1153F" w:rsidP="00E17F0E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leftChars="-3" w:left="-6" w:firstLineChars="2" w:firstLine="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给汽车加油时，会闻到汽油味，这是</w:t>
      </w:r>
    </w:p>
    <w:p w:rsidR="00D1153F" w:rsidRPr="00E17F0E" w:rsidRDefault="00D1153F" w:rsidP="00BC58E3">
      <w:pPr>
        <w:pStyle w:val="ListParagraph"/>
        <w:adjustRightInd w:val="0"/>
        <w:snapToGrid w:val="0"/>
        <w:spacing w:line="264" w:lineRule="auto"/>
        <w:ind w:left="420" w:firstLineChars="0" w:firstLine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  <w:u w:val="single"/>
        </w:rPr>
        <w:t xml:space="preserve">        </w:t>
      </w:r>
      <w:r w:rsidRPr="00E17F0E">
        <w:rPr>
          <w:rFonts w:ascii="Times New Roman" w:hAnsi="Times New Roman" w:hint="eastAsia"/>
          <w:sz w:val="18"/>
          <w:szCs w:val="18"/>
        </w:rPr>
        <w:t>现象。烈日下，操场</w:t>
      </w:r>
      <w:r w:rsidRPr="00E17F0E">
        <w:rPr>
          <w:rFonts w:ascii="Times New Roman" w:hAnsi="Times New Roman"/>
          <w:noProof/>
          <w:sz w:val="18"/>
          <w:szCs w:val="18"/>
        </w:rPr>
        <w:pict>
          <v:shape id="图片 88" o:spid="_x0000_i1031" type="#_x0000_t75" alt="学科网(www.zxxk.com)--教育资源门户，提供试卷、教案、课件、论文、素材及各类教学资源下载，还有大量而丰富的教学相关资讯！" style="width:1.5pt;height:.75pt;visibility:visible">
            <v:imagedata r:id="rId16" o:title="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上单杠的温度升高，是通过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</w:t>
      </w:r>
      <w:r w:rsidRPr="00E17F0E">
        <w:rPr>
          <w:rFonts w:ascii="Times New Roman" w:hAnsi="Times New Roman" w:hint="eastAsia"/>
          <w:sz w:val="18"/>
          <w:szCs w:val="18"/>
        </w:rPr>
        <w:t>方式改变其内能的。</w: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如图是小伟通过实验得到的凸透镜的像距</w:t>
      </w:r>
      <w:r w:rsidRPr="00E17F0E">
        <w:rPr>
          <w:rFonts w:ascii="Times New Roman" w:hAnsi="Times New Roman"/>
          <w:i/>
          <w:sz w:val="18"/>
          <w:szCs w:val="18"/>
        </w:rPr>
        <w:t>v</w:t>
      </w:r>
      <w:r w:rsidRPr="00E17F0E">
        <w:rPr>
          <w:rFonts w:ascii="Times New Roman" w:hAnsi="Times New Roman" w:hint="eastAsia"/>
          <w:sz w:val="18"/>
          <w:szCs w:val="18"/>
        </w:rPr>
        <w:t>和物距</w:t>
      </w:r>
      <w:r w:rsidRPr="00E17F0E">
        <w:rPr>
          <w:rFonts w:ascii="Times New Roman" w:hAnsi="Times New Roman"/>
          <w:i/>
          <w:sz w:val="18"/>
          <w:szCs w:val="18"/>
        </w:rPr>
        <w:t>u</w:t>
      </w:r>
      <w:r w:rsidRPr="00E17F0E">
        <w:rPr>
          <w:rFonts w:ascii="Times New Roman" w:hAnsi="Times New Roman" w:hint="eastAsia"/>
          <w:sz w:val="18"/>
          <w:szCs w:val="18"/>
        </w:rPr>
        <w:t>关系的图像，由图可知凸透镜的焦距是</w:t>
      </w:r>
    </w:p>
    <w:p w:rsidR="00D1153F" w:rsidRPr="00E17F0E" w:rsidRDefault="00D1153F" w:rsidP="0006187D">
      <w:pPr>
        <w:pStyle w:val="ListParagraph"/>
        <w:adjustRightInd w:val="0"/>
        <w:snapToGrid w:val="0"/>
        <w:spacing w:line="264" w:lineRule="auto"/>
        <w:ind w:left="420" w:firstLineChars="0" w:firstLine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  <w:u w:val="single"/>
        </w:rPr>
        <w:t xml:space="preserve">      </w:t>
      </w:r>
      <w:r w:rsidRPr="00E17F0E">
        <w:rPr>
          <w:rFonts w:ascii="Times New Roman" w:hAnsi="Times New Roman"/>
          <w:sz w:val="18"/>
          <w:szCs w:val="18"/>
        </w:rPr>
        <w:t>cm</w:t>
      </w:r>
      <w:r w:rsidRPr="00E17F0E">
        <w:rPr>
          <w:rFonts w:ascii="Times New Roman" w:hAnsi="Times New Roman" w:hint="eastAsia"/>
          <w:sz w:val="18"/>
          <w:szCs w:val="18"/>
        </w:rPr>
        <w:t>；当物距为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30cm</w:t>
        </w:r>
      </w:smartTag>
      <w:r w:rsidRPr="00E17F0E">
        <w:rPr>
          <w:rFonts w:ascii="Times New Roman" w:hAnsi="Times New Roman" w:hint="eastAsia"/>
          <w:sz w:val="18"/>
          <w:szCs w:val="18"/>
        </w:rPr>
        <w:t>时的成像特点可应用于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填</w:t>
      </w:r>
      <w:r w:rsidRPr="00E17F0E">
        <w:rPr>
          <w:rFonts w:ascii="宋体" w:hAnsi="宋体" w:hint="eastAsia"/>
          <w:sz w:val="18"/>
          <w:szCs w:val="18"/>
        </w:rPr>
        <w:t>“照相机”、“投影仪”或“放大镜”</w:t>
      </w:r>
      <w:r w:rsidRPr="00E17F0E">
        <w:rPr>
          <w:rFonts w:ascii="Times New Roman" w:hAnsi="Times New Roman"/>
          <w:sz w:val="18"/>
          <w:szCs w:val="18"/>
        </w:rPr>
        <w:t>)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807" w:firstLine="1453"/>
        <w:rPr>
          <w:noProof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07" o:spid="_x0000_i1032" type="#_x0000_t75" style="width:79.5pt;height:69.75pt;visibility:visible">
            <v:imagedata r:id="rId17" o:title=""/>
          </v:shape>
        </w:pict>
      </w:r>
      <w:r w:rsidRPr="00E17F0E">
        <w:rPr>
          <w:noProof/>
          <w:sz w:val="18"/>
          <w:szCs w:val="18"/>
        </w:rPr>
        <w:t xml:space="preserve">   </w:t>
      </w:r>
    </w:p>
    <w:p w:rsidR="00D1153F" w:rsidRPr="00E17F0E" w:rsidRDefault="00D1153F" w:rsidP="00E17F0E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leftChars="1" w:left="348" w:hangingChars="192" w:hanging="346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电路元件甲和乙中的电流与两端电压的关系如图所示，由图可知，甲的电阻是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</w:t>
      </w:r>
      <w:r w:rsidRPr="00E17F0E">
        <w:rPr>
          <w:rFonts w:ascii="Times New Roman" w:hAnsi="Times New Roman"/>
          <w:sz w:val="18"/>
          <w:szCs w:val="18"/>
        </w:rPr>
        <w:t>Ω</w:t>
      </w:r>
      <w:r w:rsidRPr="00E17F0E">
        <w:rPr>
          <w:rFonts w:ascii="Times New Roman" w:hAnsi="Times New Roman" w:hint="eastAsia"/>
          <w:sz w:val="18"/>
          <w:szCs w:val="18"/>
        </w:rPr>
        <w:t>。若将甲、乙并联后接</w:t>
      </w:r>
      <w:r w:rsidRPr="00E17F0E">
        <w:rPr>
          <w:noProof/>
          <w:sz w:val="18"/>
          <w:szCs w:val="18"/>
        </w:rPr>
        <w:pict>
          <v:shape id="图片 86" o:spid="_x0000_i1033" type="#_x0000_t75" alt="学科网(www.zxxk.com)--教育资源门户，提供试卷、教案、课件、论文、素材及各类教学资源下载，还有大量而丰富的教学相关资讯！" style="width:2.25pt;height:.75pt;visibility:visible">
            <v:imagedata r:id="rId18" o:title="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在电压为</w:t>
      </w:r>
      <w:r w:rsidRPr="00E17F0E">
        <w:rPr>
          <w:rFonts w:ascii="Times New Roman" w:hAnsi="Times New Roman"/>
          <w:sz w:val="18"/>
          <w:szCs w:val="18"/>
        </w:rPr>
        <w:t>2V</w:t>
      </w:r>
      <w:r w:rsidRPr="00E17F0E">
        <w:rPr>
          <w:rFonts w:ascii="Times New Roman" w:hAnsi="Times New Roman" w:hint="eastAsia"/>
          <w:sz w:val="18"/>
          <w:szCs w:val="18"/>
        </w:rPr>
        <w:t>的电源两端，干路中的电流是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750" w:firstLine="135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08" o:spid="_x0000_i1034" type="#_x0000_t75" style="width:84pt;height:65.25pt;visibility:visible">
            <v:imagedata r:id="rId19" o:title=""/>
          </v:shape>
        </w:pic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下表为某电烤箱铭牌的部分参数，其简化电路如图所示。当开关</w:t>
      </w:r>
      <w:r w:rsidRPr="00E17F0E">
        <w:rPr>
          <w:rFonts w:ascii="Times New Roman" w:hAnsi="Times New Roman"/>
          <w:sz w:val="18"/>
          <w:szCs w:val="18"/>
        </w:rPr>
        <w:t>s</w:t>
      </w:r>
      <w:r w:rsidRPr="00E17F0E">
        <w:rPr>
          <w:rFonts w:ascii="Times New Roman" w:hAnsi="Times New Roman" w:hint="eastAsia"/>
          <w:sz w:val="18"/>
          <w:szCs w:val="18"/>
        </w:rPr>
        <w:t>闭合时，电烤箱处于</w:t>
      </w:r>
    </w:p>
    <w:p w:rsidR="00D1153F" w:rsidRPr="00E17F0E" w:rsidRDefault="00D1153F" w:rsidP="0006187D">
      <w:pPr>
        <w:pStyle w:val="ListParagraph"/>
        <w:adjustRightInd w:val="0"/>
        <w:snapToGrid w:val="0"/>
        <w:spacing w:line="264" w:lineRule="auto"/>
        <w:ind w:left="420" w:firstLineChars="0" w:firstLine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  <w:u w:val="single"/>
        </w:rPr>
        <w:t xml:space="preserve">     </w:t>
      </w:r>
      <w:r w:rsidRPr="00E17F0E">
        <w:rPr>
          <w:rFonts w:ascii="Times New Roman" w:hAnsi="Times New Roman" w:hint="eastAsia"/>
          <w:sz w:val="18"/>
          <w:szCs w:val="18"/>
        </w:rPr>
        <w:t>温档。当电烤箱在高温档工作时，</w:t>
      </w:r>
      <w:r w:rsidRPr="00E17F0E">
        <w:rPr>
          <w:rFonts w:ascii="Times New Roman" w:hAnsi="Times New Roman"/>
          <w:sz w:val="18"/>
          <w:szCs w:val="18"/>
        </w:rPr>
        <w:t>1min</w:t>
      </w:r>
      <w:r w:rsidRPr="00E17F0E">
        <w:rPr>
          <w:rFonts w:ascii="Times New Roman" w:hAnsi="Times New Roman" w:hint="eastAsia"/>
          <w:sz w:val="18"/>
          <w:szCs w:val="18"/>
        </w:rPr>
        <w:t>消耗的电能是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</w:t>
      </w:r>
      <w:r w:rsidRPr="00E17F0E">
        <w:rPr>
          <w:rFonts w:ascii="Times New Roman" w:hAnsi="Times New Roman"/>
          <w:sz w:val="18"/>
          <w:szCs w:val="18"/>
        </w:rPr>
        <w:t>J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207" w:left="1155" w:hangingChars="400" w:hanging="72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09" o:spid="_x0000_i1035" type="#_x0000_t75" style="width:119.25pt;height:56.25pt;visibility:visible">
            <v:imagedata r:id="rId20" o:title=""/>
          </v:shape>
        </w:pict>
      </w:r>
      <w:r w:rsidRPr="00E17F0E">
        <w:rPr>
          <w:noProof/>
          <w:sz w:val="18"/>
          <w:szCs w:val="18"/>
        </w:rPr>
        <w:pict>
          <v:shape id="图片 110" o:spid="_x0000_i1036" type="#_x0000_t75" style="width:88.5pt;height:53.25pt;visibility:visible">
            <v:imagedata r:id="rId21" o:title=""/>
          </v:shape>
        </w:pict>
      </w:r>
    </w:p>
    <w:p w:rsidR="00D1153F" w:rsidRPr="00E17F0E" w:rsidRDefault="00D1153F" w:rsidP="0006187D">
      <w:pPr>
        <w:adjustRightInd w:val="0"/>
        <w:snapToGrid w:val="0"/>
        <w:spacing w:line="264" w:lineRule="auto"/>
        <w:rPr>
          <w:rFonts w:ascii="Times New Roman" w:hAnsi="Times New Roman"/>
          <w:b/>
          <w:sz w:val="18"/>
          <w:szCs w:val="18"/>
        </w:rPr>
      </w:pPr>
      <w:r w:rsidRPr="00E17F0E">
        <w:rPr>
          <w:rFonts w:ascii="Times New Roman" w:hAnsi="Times New Roman" w:hint="eastAsia"/>
          <w:b/>
          <w:sz w:val="18"/>
          <w:szCs w:val="18"/>
        </w:rPr>
        <w:t>八、作图与简答题</w:t>
      </w:r>
      <w:r w:rsidRPr="00E17F0E">
        <w:rPr>
          <w:rFonts w:ascii="Times New Roman" w:hAnsi="Times New Roman"/>
          <w:b/>
          <w:sz w:val="18"/>
          <w:szCs w:val="18"/>
        </w:rPr>
        <w:t>(34</w:t>
      </w:r>
      <w:r w:rsidRPr="00E17F0E">
        <w:rPr>
          <w:rFonts w:ascii="Times New Roman" w:hAnsi="Times New Roman" w:hint="eastAsia"/>
          <w:b/>
          <w:sz w:val="18"/>
          <w:szCs w:val="18"/>
        </w:rPr>
        <w:t>小题</w:t>
      </w:r>
      <w:r w:rsidRPr="00E17F0E">
        <w:rPr>
          <w:rFonts w:ascii="Times New Roman" w:hAnsi="Times New Roman"/>
          <w:b/>
          <w:sz w:val="18"/>
          <w:szCs w:val="18"/>
        </w:rPr>
        <w:t>2</w:t>
      </w:r>
      <w:r w:rsidRPr="00E17F0E">
        <w:rPr>
          <w:rFonts w:ascii="Times New Roman" w:hAnsi="Times New Roman" w:hint="eastAsia"/>
          <w:b/>
          <w:sz w:val="18"/>
          <w:szCs w:val="18"/>
        </w:rPr>
        <w:t>分。</w:t>
      </w:r>
      <w:r w:rsidRPr="00E17F0E">
        <w:rPr>
          <w:rFonts w:ascii="Times New Roman" w:hAnsi="Times New Roman"/>
          <w:b/>
          <w:sz w:val="18"/>
          <w:szCs w:val="18"/>
        </w:rPr>
        <w:t>35</w:t>
      </w:r>
      <w:r w:rsidRPr="00E17F0E">
        <w:rPr>
          <w:rFonts w:ascii="Times New Roman" w:hAnsi="Times New Roman" w:hint="eastAsia"/>
          <w:b/>
          <w:sz w:val="18"/>
          <w:szCs w:val="18"/>
        </w:rPr>
        <w:t>小题</w:t>
      </w:r>
      <w:r w:rsidRPr="00E17F0E">
        <w:rPr>
          <w:rFonts w:ascii="Times New Roman" w:hAnsi="Times New Roman"/>
          <w:b/>
          <w:sz w:val="18"/>
          <w:szCs w:val="18"/>
        </w:rPr>
        <w:t>4</w:t>
      </w:r>
      <w:r w:rsidRPr="00E17F0E">
        <w:rPr>
          <w:rFonts w:ascii="Times New Roman" w:hAnsi="Times New Roman" w:hint="eastAsia"/>
          <w:b/>
          <w:sz w:val="18"/>
          <w:szCs w:val="18"/>
        </w:rPr>
        <w:t>分，共</w:t>
      </w:r>
      <w:r w:rsidRPr="00E17F0E">
        <w:rPr>
          <w:rFonts w:ascii="Times New Roman" w:hAnsi="Times New Roman"/>
          <w:b/>
          <w:sz w:val="18"/>
          <w:szCs w:val="18"/>
        </w:rPr>
        <w:t>6</w:t>
      </w:r>
      <w:r w:rsidRPr="00E17F0E">
        <w:rPr>
          <w:rFonts w:ascii="Times New Roman" w:hAnsi="Times New Roman" w:hint="eastAsia"/>
          <w:b/>
          <w:sz w:val="18"/>
          <w:szCs w:val="18"/>
        </w:rPr>
        <w:t>分</w:t>
      </w:r>
      <w:r w:rsidRPr="00E17F0E">
        <w:rPr>
          <w:rFonts w:ascii="Times New Roman" w:hAnsi="Times New Roman"/>
          <w:b/>
          <w:sz w:val="18"/>
          <w:szCs w:val="18"/>
        </w:rPr>
        <w:t>)</w: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箱子表面上有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、</w:t>
      </w: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、</w:t>
      </w: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三个接线柱，其内部有一个电源、一个电阻，还有部分导线。小梦用如图乙的小灯泡</w:t>
      </w:r>
      <w:r w:rsidRPr="00E17F0E">
        <w:rPr>
          <w:rFonts w:ascii="Times New Roman" w:hAnsi="Times New Roman"/>
          <w:noProof/>
          <w:sz w:val="18"/>
          <w:szCs w:val="18"/>
        </w:rPr>
        <w:pict>
          <v:shape id="图片 84" o:spid="_x0000_i1037" type="#_x0000_t75" alt="学科网(www.zxxk.com)--教育资源门户，提供试卷、教案、课件、论文、素材及各类教学资源下载，还有大量而丰富的教学相关资讯！" style="width:1.5pt;height:1.5pt;visibility:visible">
            <v:imagedata r:id="rId22" o:title="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对其内部连接情况进行了探究，记录情况如下表。请你在图甲中画出内部接线的电路图。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5" o:spid="_x0000_i1038" type="#_x0000_t75" style="width:151.5pt;height:59.25pt;visibility:visible">
            <v:imagedata r:id="rId23" o:title=""/>
          </v:shape>
        </w:pic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545" w:firstLine="981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noProof/>
          <w:sz w:val="18"/>
          <w:szCs w:val="18"/>
        </w:rPr>
        <w:pict>
          <v:shape id="图片 6" o:spid="_x0000_i1039" type="#_x0000_t75" style="width:114.75pt;height:61.5pt;visibility:visible">
            <v:imagedata r:id="rId24" o:title=""/>
          </v:shape>
        </w:pic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2012</w:t>
      </w:r>
      <w:r w:rsidRPr="00E17F0E">
        <w:rPr>
          <w:rFonts w:ascii="Times New Roman" w:hAnsi="Times New Roman" w:hint="eastAsia"/>
          <w:sz w:val="18"/>
          <w:szCs w:val="18"/>
        </w:rPr>
        <w:t>年不少学校都用上了新型校车，如图所示，这种校车具有良好的刹车系统，请你就校车急刹车情景提出两个与物理有关的问题，并用所学物理知识解释。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400" w:firstLine="72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7" o:spid="_x0000_i1040" type="#_x0000_t75" style="width:123pt;height:74.25pt;visibility:visible">
            <v:imagedata r:id="rId25" o:title=""/>
          </v:shape>
        </w:pic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问题</w:t>
      </w:r>
      <w:r w:rsidRPr="00E17F0E">
        <w:rPr>
          <w:rFonts w:ascii="Times New Roman" w:hAnsi="Times New Roman"/>
          <w:sz w:val="18"/>
          <w:szCs w:val="18"/>
        </w:rPr>
        <w:t>1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        </w:t>
      </w:r>
      <w:r w:rsidRPr="00E17F0E">
        <w:rPr>
          <w:rFonts w:ascii="Times New Roman" w:hAnsi="Times New Roman"/>
          <w:sz w:val="18"/>
          <w:szCs w:val="18"/>
        </w:rPr>
        <w:t>?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解释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问题</w:t>
      </w:r>
      <w:r w:rsidRPr="00E17F0E">
        <w:rPr>
          <w:rFonts w:ascii="Times New Roman" w:hAnsi="Times New Roman"/>
          <w:sz w:val="18"/>
          <w:szCs w:val="18"/>
        </w:rPr>
        <w:t>2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       </w:t>
      </w:r>
      <w:r w:rsidRPr="00E17F0E">
        <w:rPr>
          <w:rFonts w:ascii="Times New Roman" w:hAnsi="Times New Roman" w:hint="eastAsia"/>
          <w:sz w:val="18"/>
          <w:szCs w:val="18"/>
          <w:u w:val="single"/>
        </w:rPr>
        <w:t>？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解释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_________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CB6732">
      <w:pPr>
        <w:adjustRightInd w:val="0"/>
        <w:snapToGrid w:val="0"/>
        <w:spacing w:line="264" w:lineRule="auto"/>
        <w:rPr>
          <w:rFonts w:ascii="Times New Roman" w:hAnsi="Times New Roman"/>
          <w:b/>
          <w:sz w:val="18"/>
          <w:szCs w:val="18"/>
        </w:rPr>
      </w:pPr>
      <w:r w:rsidRPr="00E17F0E">
        <w:rPr>
          <w:rFonts w:ascii="Times New Roman" w:hAnsi="Times New Roman" w:hint="eastAsia"/>
          <w:b/>
          <w:sz w:val="18"/>
          <w:szCs w:val="18"/>
        </w:rPr>
        <w:t>九、实验与探究题</w:t>
      </w:r>
      <w:r w:rsidRPr="00E17F0E">
        <w:rPr>
          <w:rFonts w:ascii="Times New Roman" w:hAnsi="Times New Roman"/>
          <w:b/>
          <w:sz w:val="18"/>
          <w:szCs w:val="18"/>
        </w:rPr>
        <w:t>(36</w:t>
      </w:r>
      <w:r w:rsidRPr="00E17F0E">
        <w:rPr>
          <w:rFonts w:ascii="Times New Roman" w:hAnsi="Times New Roman" w:hint="eastAsia"/>
          <w:b/>
          <w:sz w:val="18"/>
          <w:szCs w:val="18"/>
        </w:rPr>
        <w:t>小题</w:t>
      </w:r>
      <w:r w:rsidRPr="00E17F0E">
        <w:rPr>
          <w:rFonts w:ascii="Times New Roman" w:hAnsi="Times New Roman"/>
          <w:b/>
          <w:sz w:val="18"/>
          <w:szCs w:val="18"/>
        </w:rPr>
        <w:t>3</w:t>
      </w:r>
      <w:r w:rsidRPr="00E17F0E">
        <w:rPr>
          <w:rFonts w:ascii="Times New Roman" w:hAnsi="Times New Roman" w:hint="eastAsia"/>
          <w:b/>
          <w:sz w:val="18"/>
          <w:szCs w:val="18"/>
        </w:rPr>
        <w:t>分，</w:t>
      </w:r>
      <w:r w:rsidRPr="00E17F0E">
        <w:rPr>
          <w:rFonts w:ascii="Times New Roman" w:hAnsi="Times New Roman"/>
          <w:b/>
          <w:sz w:val="18"/>
          <w:szCs w:val="18"/>
        </w:rPr>
        <w:t>37</w:t>
      </w:r>
      <w:r w:rsidRPr="00E17F0E">
        <w:rPr>
          <w:rFonts w:ascii="Times New Roman" w:hAnsi="Times New Roman" w:hint="eastAsia"/>
          <w:b/>
          <w:sz w:val="18"/>
          <w:szCs w:val="18"/>
        </w:rPr>
        <w:t>、</w:t>
      </w:r>
      <w:r w:rsidRPr="00E17F0E">
        <w:rPr>
          <w:rFonts w:ascii="Times New Roman" w:hAnsi="Times New Roman"/>
          <w:b/>
          <w:sz w:val="18"/>
          <w:szCs w:val="18"/>
        </w:rPr>
        <w:t>38</w:t>
      </w:r>
      <w:r w:rsidRPr="00E17F0E">
        <w:rPr>
          <w:rFonts w:ascii="Times New Roman" w:hAnsi="Times New Roman" w:hint="eastAsia"/>
          <w:b/>
          <w:sz w:val="18"/>
          <w:szCs w:val="18"/>
        </w:rPr>
        <w:t>小题各</w:t>
      </w:r>
      <w:r w:rsidRPr="00E17F0E">
        <w:rPr>
          <w:rFonts w:ascii="Times New Roman" w:hAnsi="Times New Roman"/>
          <w:b/>
          <w:sz w:val="18"/>
          <w:szCs w:val="18"/>
        </w:rPr>
        <w:t>6</w:t>
      </w:r>
      <w:r w:rsidRPr="00E17F0E">
        <w:rPr>
          <w:rFonts w:ascii="Times New Roman" w:hAnsi="Times New Roman" w:hint="eastAsia"/>
          <w:b/>
          <w:sz w:val="18"/>
          <w:szCs w:val="18"/>
        </w:rPr>
        <w:t>分，</w:t>
      </w:r>
      <w:r w:rsidRPr="00E17F0E">
        <w:rPr>
          <w:rFonts w:ascii="Times New Roman" w:hAnsi="Times New Roman"/>
          <w:b/>
          <w:sz w:val="18"/>
          <w:szCs w:val="18"/>
        </w:rPr>
        <w:t>39</w:t>
      </w:r>
      <w:r w:rsidRPr="00E17F0E">
        <w:rPr>
          <w:rFonts w:ascii="Times New Roman" w:hAnsi="Times New Roman" w:hint="eastAsia"/>
          <w:b/>
          <w:sz w:val="18"/>
          <w:szCs w:val="18"/>
        </w:rPr>
        <w:t>小题</w:t>
      </w:r>
      <w:r w:rsidRPr="00E17F0E">
        <w:rPr>
          <w:rFonts w:ascii="Times New Roman" w:hAnsi="Times New Roman"/>
          <w:b/>
          <w:sz w:val="18"/>
          <w:szCs w:val="18"/>
        </w:rPr>
        <w:t>4</w:t>
      </w:r>
      <w:r w:rsidRPr="00E17F0E">
        <w:rPr>
          <w:rFonts w:ascii="Times New Roman" w:hAnsi="Times New Roman" w:hint="eastAsia"/>
          <w:b/>
          <w:sz w:val="18"/>
          <w:szCs w:val="18"/>
        </w:rPr>
        <w:t>分，</w:t>
      </w:r>
      <w:r w:rsidRPr="00E17F0E">
        <w:rPr>
          <w:rFonts w:ascii="Times New Roman" w:hAnsi="Times New Roman"/>
          <w:b/>
          <w:sz w:val="18"/>
          <w:szCs w:val="18"/>
        </w:rPr>
        <w:t>40</w:t>
      </w:r>
      <w:r w:rsidRPr="00E17F0E">
        <w:rPr>
          <w:rFonts w:ascii="Times New Roman" w:hAnsi="Times New Roman" w:hint="eastAsia"/>
          <w:b/>
          <w:sz w:val="18"/>
          <w:szCs w:val="18"/>
        </w:rPr>
        <w:t>小题</w:t>
      </w:r>
      <w:r w:rsidRPr="00E17F0E">
        <w:rPr>
          <w:rFonts w:ascii="Times New Roman" w:hAnsi="Times New Roman"/>
          <w:b/>
          <w:sz w:val="18"/>
          <w:szCs w:val="18"/>
        </w:rPr>
        <w:t>5</w:t>
      </w:r>
      <w:r w:rsidRPr="00E17F0E">
        <w:rPr>
          <w:rFonts w:ascii="Times New Roman" w:hAnsi="Times New Roman" w:hint="eastAsia"/>
          <w:b/>
          <w:sz w:val="18"/>
          <w:szCs w:val="18"/>
        </w:rPr>
        <w:t>分，共</w:t>
      </w:r>
      <w:r w:rsidRPr="00E17F0E">
        <w:rPr>
          <w:rFonts w:ascii="Times New Roman" w:hAnsi="Times New Roman"/>
          <w:b/>
          <w:sz w:val="18"/>
          <w:szCs w:val="18"/>
        </w:rPr>
        <w:t>24</w:t>
      </w:r>
      <w:r w:rsidRPr="00E17F0E">
        <w:rPr>
          <w:rFonts w:ascii="Times New Roman" w:hAnsi="Times New Roman" w:hint="eastAsia"/>
          <w:b/>
          <w:sz w:val="18"/>
          <w:szCs w:val="18"/>
        </w:rPr>
        <w:t>分</w:t>
      </w:r>
      <w:r w:rsidRPr="00E17F0E">
        <w:rPr>
          <w:rFonts w:ascii="Times New Roman" w:hAnsi="Times New Roman"/>
          <w:b/>
          <w:sz w:val="18"/>
          <w:szCs w:val="18"/>
        </w:rPr>
        <w:t>)</w: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小伟用如图甲所示器材</w:t>
      </w:r>
      <w:r w:rsidRPr="00E17F0E">
        <w:rPr>
          <w:rFonts w:ascii="宋体" w:hAnsi="宋体" w:hint="eastAsia"/>
          <w:sz w:val="18"/>
          <w:szCs w:val="18"/>
        </w:rPr>
        <w:t>“</w:t>
      </w:r>
      <w:r w:rsidRPr="00E17F0E">
        <w:rPr>
          <w:rFonts w:ascii="Times New Roman" w:hAnsi="Times New Roman" w:hint="eastAsia"/>
          <w:sz w:val="18"/>
          <w:szCs w:val="18"/>
        </w:rPr>
        <w:t>探究平面镜成像特点</w:t>
      </w:r>
      <w:r w:rsidRPr="00E17F0E">
        <w:rPr>
          <w:rFonts w:ascii="宋体" w:hAnsi="宋体" w:hint="eastAsia"/>
          <w:sz w:val="18"/>
          <w:szCs w:val="18"/>
        </w:rPr>
        <w:t>”</w:t>
      </w:r>
      <w:r w:rsidRPr="00E17F0E">
        <w:rPr>
          <w:rFonts w:ascii="Times New Roman" w:hAnsi="Times New Roman" w:hint="eastAsia"/>
          <w:sz w:val="18"/>
          <w:szCs w:val="18"/>
        </w:rPr>
        <w:t>，请你帮他完成下列问题：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(1)</w:t>
      </w:r>
      <w:r w:rsidRPr="00E17F0E">
        <w:rPr>
          <w:rFonts w:ascii="Times New Roman" w:hAnsi="Times New Roman" w:hint="eastAsia"/>
          <w:sz w:val="18"/>
          <w:szCs w:val="18"/>
        </w:rPr>
        <w:t>选取两个完全相同的蜡烛是为了比较像与物的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</w:t>
      </w:r>
      <w:r w:rsidRPr="00E17F0E">
        <w:rPr>
          <w:rFonts w:ascii="Times New Roman" w:hAnsi="Times New Roman" w:hint="eastAsia"/>
          <w:sz w:val="18"/>
          <w:szCs w:val="18"/>
        </w:rPr>
        <w:t>关系。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(2)</w:t>
      </w:r>
      <w:r w:rsidRPr="00E17F0E">
        <w:rPr>
          <w:rFonts w:ascii="Times New Roman" w:hAnsi="Times New Roman" w:hint="eastAsia"/>
          <w:sz w:val="18"/>
          <w:szCs w:val="18"/>
        </w:rPr>
        <w:t>当蜡烛</w:t>
      </w: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与蜡烛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的像完全重合时，移去蜡烛</w:t>
      </w: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，在原位置放一光屏，光屏上看不到蜡烛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的像，说明平面镜成的是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</w:t>
      </w:r>
      <w:r w:rsidRPr="00E17F0E">
        <w:rPr>
          <w:rFonts w:ascii="Times New Roman" w:hAnsi="Times New Roman" w:hint="eastAsia"/>
          <w:sz w:val="18"/>
          <w:szCs w:val="18"/>
        </w:rPr>
        <w:t>像。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(3</w:t>
      </w:r>
      <w:r w:rsidRPr="00E17F0E">
        <w:rPr>
          <w:rFonts w:ascii="Times New Roman" w:hAnsi="Times New Roman"/>
          <w:noProof/>
          <w:sz w:val="18"/>
          <w:szCs w:val="18"/>
        </w:rPr>
        <w:pict>
          <v:shape id="图片 79" o:spid="_x0000_i1041" type="#_x0000_t75" alt="学科网(www.zxxk.com)--教育资源门户，提供试卷、教案、课件、论文、素材及各类教学资源下载，还有大量而丰富的教学相关资讯！" style="width:.75pt;height:1.5pt;visibility:visible">
            <v:imagedata r:id="rId26" o:title=""/>
          </v:shape>
        </w:pict>
      </w:r>
      <w:r w:rsidRPr="00E17F0E">
        <w:rPr>
          <w:rFonts w:ascii="Times New Roman" w:hAnsi="Times New Roman"/>
          <w:sz w:val="18"/>
          <w:szCs w:val="18"/>
        </w:rPr>
        <w:t>)</w:t>
      </w:r>
      <w:r w:rsidRPr="00E17F0E">
        <w:rPr>
          <w:rFonts w:ascii="Times New Roman" w:hAnsi="Times New Roman" w:hint="eastAsia"/>
          <w:sz w:val="18"/>
          <w:szCs w:val="18"/>
        </w:rPr>
        <w:t>经过三次实验后，在白纸上记录了像与物对应的位置，如图乙所示，则下一步应如何处理白纸上的信息，才能得出实验结论。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250" w:firstLine="45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21" o:spid="_x0000_i1042" type="#_x0000_t75" style="width:94.5pt;height:57.75pt;visibility:visible">
            <v:imagedata r:id="rId27" o:title=""/>
          </v:shape>
        </w:pict>
      </w:r>
      <w:r w:rsidRPr="00E17F0E">
        <w:rPr>
          <w:noProof/>
          <w:sz w:val="18"/>
          <w:szCs w:val="18"/>
        </w:rPr>
        <w:pict>
          <v:shape id="图片 22" o:spid="_x0000_i1043" type="#_x0000_t75" style="width:93.75pt;height:61.5pt;visibility:visible">
            <v:imagedata r:id="rId28" o:title=""/>
          </v:shape>
        </w:pict>
      </w:r>
    </w:p>
    <w:p w:rsidR="00D1153F" w:rsidRDefault="00D1153F" w:rsidP="00E17F0E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Default="00D1153F" w:rsidP="00E17F0E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Default="00D1153F" w:rsidP="00E17F0E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Default="00D1153F" w:rsidP="00E17F0E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在</w:t>
      </w:r>
      <w:r w:rsidRPr="00E17F0E">
        <w:rPr>
          <w:rFonts w:ascii="宋体" w:hAnsi="宋体" w:hint="eastAsia"/>
          <w:sz w:val="18"/>
          <w:szCs w:val="18"/>
        </w:rPr>
        <w:t>“测量小灯泡的电阻”</w:t>
      </w:r>
      <w:r w:rsidRPr="00E17F0E">
        <w:rPr>
          <w:rFonts w:ascii="Times New Roman" w:hAnsi="Times New Roman" w:hint="eastAsia"/>
          <w:sz w:val="18"/>
          <w:szCs w:val="18"/>
        </w:rPr>
        <w:t>实验中，小灯泡的额定电压是</w:t>
      </w:r>
      <w:r w:rsidRPr="00E17F0E">
        <w:rPr>
          <w:rFonts w:ascii="Times New Roman" w:hAnsi="Times New Roman"/>
          <w:sz w:val="18"/>
          <w:szCs w:val="18"/>
        </w:rPr>
        <w:t>2.5V</w:t>
      </w:r>
      <w:r w:rsidRPr="00E17F0E">
        <w:rPr>
          <w:rFonts w:ascii="Times New Roman" w:hAnsi="Times New Roman" w:hint="eastAsia"/>
          <w:sz w:val="18"/>
          <w:szCs w:val="18"/>
        </w:rPr>
        <w:t>。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电路连接</w:t>
      </w:r>
      <w:r w:rsidRPr="00E17F0E">
        <w:rPr>
          <w:rFonts w:ascii="Times New Roman" w:hAnsi="Times New Roman"/>
          <w:sz w:val="18"/>
          <w:szCs w:val="18"/>
        </w:rPr>
        <w:t>2</w:t>
      </w:r>
      <w:r w:rsidRPr="00E17F0E">
        <w:rPr>
          <w:rFonts w:ascii="Times New Roman" w:hAnsi="Times New Roman" w:hint="eastAsia"/>
          <w:sz w:val="18"/>
          <w:szCs w:val="18"/>
        </w:rPr>
        <w:t>分，其他每空各</w:t>
      </w:r>
      <w:r w:rsidRPr="00E17F0E">
        <w:rPr>
          <w:rFonts w:ascii="Times New Roman" w:hAnsi="Times New Roman"/>
          <w:sz w:val="18"/>
          <w:szCs w:val="18"/>
        </w:rPr>
        <w:t>1</w:t>
      </w:r>
      <w:r w:rsidRPr="00E17F0E">
        <w:rPr>
          <w:rFonts w:ascii="Times New Roman" w:hAnsi="Times New Roman" w:hint="eastAsia"/>
          <w:sz w:val="18"/>
          <w:szCs w:val="18"/>
        </w:rPr>
        <w:t>分，共</w:t>
      </w:r>
      <w:r w:rsidRPr="00E17F0E">
        <w:rPr>
          <w:rFonts w:ascii="Times New Roman" w:hAnsi="Times New Roman"/>
          <w:sz w:val="18"/>
          <w:szCs w:val="18"/>
        </w:rPr>
        <w:t>6</w:t>
      </w:r>
      <w:r w:rsidRPr="00E17F0E">
        <w:rPr>
          <w:rFonts w:ascii="Times New Roman" w:hAnsi="Times New Roman" w:hint="eastAsia"/>
          <w:sz w:val="18"/>
          <w:szCs w:val="18"/>
        </w:rPr>
        <w:t>分</w:t>
      </w:r>
      <w:r w:rsidRPr="00E17F0E">
        <w:rPr>
          <w:rFonts w:ascii="Times New Roman" w:hAnsi="Times New Roman"/>
          <w:sz w:val="18"/>
          <w:szCs w:val="18"/>
        </w:rPr>
        <w:t>)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(1)</w:t>
      </w:r>
      <w:r w:rsidRPr="00E17F0E">
        <w:rPr>
          <w:rFonts w:ascii="Times New Roman" w:hAnsi="Times New Roman" w:hint="eastAsia"/>
          <w:sz w:val="18"/>
          <w:szCs w:val="18"/>
        </w:rPr>
        <w:t>请你用笔画线代替导线将下图所示电路连接完整。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357" w:firstLine="643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9" o:spid="_x0000_i1044" type="#_x0000_t75" style="width:120pt;height:92.25pt;visibility:visible">
            <v:imagedata r:id="rId29" o:title=""/>
          </v:shape>
        </w:pic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(2)</w:t>
      </w:r>
      <w:r w:rsidRPr="00E17F0E">
        <w:rPr>
          <w:rFonts w:ascii="Times New Roman" w:hAnsi="Times New Roman" w:hint="eastAsia"/>
          <w:sz w:val="18"/>
          <w:szCs w:val="18"/>
        </w:rPr>
        <w:t>小梦在接完最后一根导线时，小灯泡立即发光，请你分析产生这一现象的原因是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(3)</w:t>
      </w:r>
      <w:r w:rsidRPr="00E17F0E">
        <w:rPr>
          <w:rFonts w:ascii="Times New Roman" w:hAnsi="Times New Roman" w:hint="eastAsia"/>
          <w:sz w:val="18"/>
          <w:szCs w:val="18"/>
        </w:rPr>
        <w:t>排除故障后，继续实验，如图所示是小灯泡正常发光时的电流，此时灯丝的电阻为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</w:t>
      </w:r>
      <w:r w:rsidRPr="00E17F0E">
        <w:rPr>
          <w:rFonts w:ascii="Times New Roman" w:hAnsi="Times New Roman"/>
          <w:sz w:val="18"/>
          <w:szCs w:val="18"/>
        </w:rPr>
        <w:t>Ω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502" w:left="1054" w:firstLineChars="50" w:firstLine="9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0" o:spid="_x0000_i1045" type="#_x0000_t75" style="width:110.25pt;height:51pt;visibility:visible">
            <v:imagedata r:id="rId30" o:title=""/>
          </v:shape>
        </w:pic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(4)</w:t>
      </w:r>
      <w:r w:rsidRPr="00E17F0E">
        <w:rPr>
          <w:rFonts w:ascii="Times New Roman" w:hAnsi="Times New Roman" w:hint="eastAsia"/>
          <w:sz w:val="18"/>
          <w:szCs w:val="18"/>
        </w:rPr>
        <w:t>大梦和小梦按照老师的要求，设计了如下在缺少电流表时测量小灯泡电阻的方案：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大梦：用如图所示电路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滑动变阻器最大阻值已知</w:t>
      </w:r>
      <w:r w:rsidRPr="00E17F0E">
        <w:rPr>
          <w:rFonts w:ascii="Times New Roman" w:hAnsi="Times New Roman"/>
          <w:sz w:val="18"/>
          <w:szCs w:val="18"/>
        </w:rPr>
        <w:t>)</w:t>
      </w:r>
      <w:r w:rsidRPr="00E17F0E">
        <w:rPr>
          <w:rFonts w:ascii="Times New Roman" w:hAnsi="Times New Roman" w:hint="eastAsia"/>
          <w:sz w:val="18"/>
          <w:szCs w:val="18"/>
        </w:rPr>
        <w:t>，闭合开关，分别读出滑片在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、</w:t>
      </w: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两端时电压表的示数，然后计算出小灯泡的电阻。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t xml:space="preserve">         </w:t>
      </w:r>
      <w:r w:rsidRPr="00E17F0E">
        <w:rPr>
          <w:noProof/>
          <w:sz w:val="18"/>
          <w:szCs w:val="18"/>
        </w:rPr>
        <w:pict>
          <v:shape id="图片 11" o:spid="_x0000_i1046" type="#_x0000_t75" style="width:99.75pt;height:53.25pt;visibility:visible">
            <v:imagedata r:id="rId31" o:title=""/>
          </v:shape>
        </w:pic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 w:firstLine="2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小梦：把一个电压表分别接在小灯泡和阻值已知的定值电阻两端，如图所示，闭合开关，读出电压表的示数，然后计算出小灯泡的电阻。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leftChars="202" w:left="424" w:firstLineChars="350" w:firstLine="630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2" o:spid="_x0000_i1047" type="#_x0000_t75" style="width:114pt;height:60.75pt;visibility:visible">
            <v:imagedata r:id="rId32" o:title=""/>
          </v:shape>
        </w:pic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你认为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</w:t>
      </w:r>
      <w:r w:rsidRPr="00E17F0E">
        <w:rPr>
          <w:rFonts w:ascii="Times New Roman" w:hAnsi="Times New Roman" w:hint="eastAsia"/>
          <w:sz w:val="18"/>
          <w:szCs w:val="18"/>
        </w:rPr>
        <w:t>设计的方案好，理由是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现有器材：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．天平</w:t>
      </w: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．弹簧测力计</w:t>
      </w: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．量筒</w:t>
      </w:r>
      <w:r w:rsidRPr="00E17F0E">
        <w:rPr>
          <w:rFonts w:ascii="Times New Roman" w:hAnsi="Times New Roman"/>
          <w:sz w:val="18"/>
          <w:szCs w:val="18"/>
        </w:rPr>
        <w:t>D</w:t>
      </w:r>
      <w:r w:rsidRPr="00E17F0E">
        <w:rPr>
          <w:rFonts w:ascii="Times New Roman" w:hAnsi="Times New Roman" w:hint="eastAsia"/>
          <w:sz w:val="18"/>
          <w:szCs w:val="18"/>
        </w:rPr>
        <w:t>．刻度尺</w:t>
      </w:r>
      <w:r w:rsidRPr="00E17F0E">
        <w:rPr>
          <w:rFonts w:ascii="Times New Roman" w:hAnsi="Times New Roman"/>
          <w:sz w:val="18"/>
          <w:szCs w:val="18"/>
        </w:rPr>
        <w:t>E</w:t>
      </w:r>
      <w:r w:rsidRPr="00E17F0E">
        <w:rPr>
          <w:rFonts w:ascii="Times New Roman" w:hAnsi="Times New Roman" w:hint="eastAsia"/>
          <w:sz w:val="18"/>
          <w:szCs w:val="18"/>
        </w:rPr>
        <w:t>．细线</w:t>
      </w:r>
      <w:r w:rsidRPr="00E17F0E">
        <w:rPr>
          <w:rFonts w:ascii="Times New Roman" w:hAnsi="Times New Roman"/>
          <w:sz w:val="18"/>
          <w:szCs w:val="18"/>
        </w:rPr>
        <w:t>F</w:t>
      </w:r>
      <w:r w:rsidRPr="00E17F0E">
        <w:rPr>
          <w:rFonts w:ascii="Times New Roman" w:hAnsi="Times New Roman" w:hint="eastAsia"/>
          <w:sz w:val="18"/>
          <w:szCs w:val="18"/>
        </w:rPr>
        <w:t>．足量水。请从上述器材中选择合适的器材。设计两种测量正方体实心余属块密度的实验方案。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3" o:spid="_x0000_i1048" type="#_x0000_t75" style="width:226.5pt;height:71.25pt;visibility:visible">
            <v:imagedata r:id="rId33" o:title=""/>
          </v:shape>
        </w:pic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为了探究影响电热的因素，小伟设计了如图所示电路，烧瓶中盛有质量、初温均相等的煤油，</w:t>
      </w:r>
      <w:r w:rsidRPr="00E17F0E">
        <w:rPr>
          <w:rFonts w:ascii="Times New Roman" w:hAnsi="Times New Roman"/>
          <w:i/>
          <w:sz w:val="18"/>
          <w:szCs w:val="18"/>
        </w:rPr>
        <w:t>R</w:t>
      </w:r>
      <w:r w:rsidRPr="00E17F0E">
        <w:rPr>
          <w:rFonts w:ascii="Times New Roman" w:hAnsi="Times New Roman" w:hint="eastAsia"/>
          <w:sz w:val="18"/>
          <w:szCs w:val="18"/>
          <w:vertAlign w:val="subscript"/>
        </w:rPr>
        <w:t>甲</w:t>
      </w:r>
      <w:r w:rsidRPr="00E17F0E">
        <w:rPr>
          <w:rFonts w:ascii="Times New Roman" w:hAnsi="Times New Roman"/>
          <w:sz w:val="18"/>
          <w:szCs w:val="18"/>
        </w:rPr>
        <w:t>&gt;</w:t>
      </w:r>
      <w:r w:rsidRPr="00E17F0E">
        <w:rPr>
          <w:rFonts w:ascii="Times New Roman" w:hAnsi="Times New Roman"/>
          <w:i/>
          <w:sz w:val="18"/>
          <w:szCs w:val="18"/>
        </w:rPr>
        <w:t>R</w:t>
      </w:r>
      <w:r w:rsidRPr="00E17F0E">
        <w:rPr>
          <w:rFonts w:ascii="Times New Roman" w:hAnsi="Times New Roman" w:hint="eastAsia"/>
          <w:sz w:val="18"/>
          <w:szCs w:val="18"/>
          <w:vertAlign w:val="subscript"/>
        </w:rPr>
        <w:t>乙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557" w:firstLine="1003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4" o:spid="_x0000_i1049" type="#_x0000_t75" style="width:114.75pt;height:77.25pt;visibility:visible">
            <v:imagedata r:id="rId34" o:title=""/>
          </v:shape>
        </w:pic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(1)</w:t>
      </w:r>
      <w:r w:rsidRPr="00E17F0E">
        <w:rPr>
          <w:rFonts w:ascii="Times New Roman" w:hAnsi="Times New Roman" w:hint="eastAsia"/>
          <w:sz w:val="18"/>
          <w:szCs w:val="18"/>
        </w:rPr>
        <w:t>为了在较短的时间内达到明显的实验效果，选用煤油而不用水，主要是由于</w:t>
      </w:r>
      <w:r w:rsidRPr="00E17F0E">
        <w:rPr>
          <w:rFonts w:ascii="Times New Roman" w:hAnsi="Times New Roman"/>
          <w:sz w:val="18"/>
          <w:szCs w:val="18"/>
        </w:rPr>
        <w:t xml:space="preserve"> 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(2)</w:t>
      </w:r>
      <w:r w:rsidRPr="00E17F0E">
        <w:rPr>
          <w:rFonts w:ascii="Times New Roman" w:hAnsi="Times New Roman" w:hint="eastAsia"/>
          <w:sz w:val="18"/>
          <w:szCs w:val="18"/>
        </w:rPr>
        <w:t>通电一段时间后，比较两烧瓶中温度计的示数，是为了探究电热与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</w:t>
      </w:r>
      <w:r w:rsidRPr="00E17F0E">
        <w:rPr>
          <w:rFonts w:ascii="Times New Roman" w:hAnsi="Times New Roman" w:hint="eastAsia"/>
          <w:sz w:val="18"/>
          <w:szCs w:val="18"/>
        </w:rPr>
        <w:t>的关系。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(3)</w:t>
      </w:r>
      <w:r w:rsidRPr="00E17F0E">
        <w:rPr>
          <w:rFonts w:ascii="Times New Roman" w:hAnsi="Times New Roman" w:hint="eastAsia"/>
          <w:sz w:val="18"/>
          <w:szCs w:val="18"/>
        </w:rPr>
        <w:t>要利用此装置来探究电热与电流的关系，你还需要的操作是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(4)</w:t>
      </w:r>
      <w:r w:rsidRPr="00E17F0E">
        <w:rPr>
          <w:rFonts w:ascii="Times New Roman" w:hAnsi="Times New Roman" w:hint="eastAsia"/>
          <w:sz w:val="18"/>
          <w:szCs w:val="18"/>
        </w:rPr>
        <w:t>将此装置改装后可测量煤油的比热容，如图所示。测量时，分别向两个相同的烧瓶中加入初温均为</w:t>
      </w:r>
      <w:r w:rsidRPr="00E17F0E">
        <w:rPr>
          <w:rFonts w:ascii="Times New Roman" w:hAnsi="Times New Roman"/>
          <w:i/>
          <w:sz w:val="18"/>
          <w:szCs w:val="18"/>
        </w:rPr>
        <w:t>t</w:t>
      </w:r>
      <w:r w:rsidRPr="00E17F0E">
        <w:rPr>
          <w:rFonts w:ascii="Times New Roman" w:hAnsi="Times New Roman"/>
          <w:sz w:val="18"/>
          <w:szCs w:val="18"/>
          <w:vertAlign w:val="subscript"/>
        </w:rPr>
        <w:t>0</w:t>
      </w:r>
      <w:r w:rsidRPr="00E17F0E">
        <w:rPr>
          <w:rFonts w:ascii="Times New Roman" w:hAnsi="Times New Roman" w:hint="eastAsia"/>
          <w:sz w:val="18"/>
          <w:szCs w:val="18"/>
        </w:rPr>
        <w:t>质量相等的水和煤油，通电一段时间后，分别读出温度计的示数为</w:t>
      </w:r>
      <w:r w:rsidRPr="00E17F0E">
        <w:rPr>
          <w:rFonts w:ascii="Times New Roman" w:hAnsi="Times New Roman"/>
          <w:i/>
          <w:sz w:val="18"/>
          <w:szCs w:val="18"/>
        </w:rPr>
        <w:t>t</w:t>
      </w:r>
      <w:r w:rsidRPr="00E17F0E">
        <w:rPr>
          <w:rFonts w:ascii="Times New Roman" w:hAnsi="Times New Roman" w:hint="eastAsia"/>
          <w:sz w:val="18"/>
          <w:szCs w:val="18"/>
          <w:vertAlign w:val="subscript"/>
        </w:rPr>
        <w:t>水</w:t>
      </w:r>
      <w:r w:rsidRPr="00E17F0E">
        <w:rPr>
          <w:rFonts w:ascii="Times New Roman" w:hAnsi="Times New Roman" w:hint="eastAsia"/>
          <w:sz w:val="18"/>
          <w:szCs w:val="18"/>
        </w:rPr>
        <w:t>、</w:t>
      </w:r>
      <w:r w:rsidRPr="00E17F0E">
        <w:rPr>
          <w:rFonts w:ascii="Times New Roman" w:hAnsi="Times New Roman"/>
          <w:i/>
          <w:sz w:val="18"/>
          <w:szCs w:val="18"/>
        </w:rPr>
        <w:t>t</w:t>
      </w:r>
      <w:r w:rsidRPr="00E17F0E">
        <w:rPr>
          <w:rFonts w:ascii="Times New Roman" w:hAnsi="Times New Roman" w:hint="eastAsia"/>
          <w:sz w:val="18"/>
          <w:szCs w:val="18"/>
          <w:vertAlign w:val="subscript"/>
        </w:rPr>
        <w:t>煤油</w:t>
      </w:r>
      <w:r w:rsidRPr="00E17F0E">
        <w:rPr>
          <w:rFonts w:ascii="Times New Roman" w:hAnsi="Times New Roman" w:hint="eastAsia"/>
          <w:sz w:val="18"/>
          <w:szCs w:val="18"/>
        </w:rPr>
        <w:t>，请写出煤油比热容的表达</w:t>
      </w: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  <w:vertAlign w:val="subscript"/>
        </w:rPr>
        <w:t>煤油</w:t>
      </w:r>
      <w:r w:rsidRPr="00E17F0E">
        <w:rPr>
          <w:rFonts w:ascii="Times New Roman" w:hAnsi="Times New Roman"/>
          <w:sz w:val="18"/>
          <w:szCs w:val="18"/>
        </w:rPr>
        <w:t>=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已知水的比热容为</w:t>
      </w: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  <w:vertAlign w:val="subscript"/>
        </w:rPr>
        <w:t>水</w:t>
      </w:r>
      <w:r w:rsidRPr="00E17F0E">
        <w:rPr>
          <w:rFonts w:ascii="Times New Roman" w:hAnsi="Times New Roman"/>
          <w:sz w:val="18"/>
          <w:szCs w:val="18"/>
        </w:rPr>
        <w:t>)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407" w:firstLine="733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5" o:spid="_x0000_i1050" type="#_x0000_t75" style="width:133.5pt;height:79.5pt;visibility:visible">
            <v:imagedata r:id="rId35" o:title=""/>
          </v:shape>
        </w:pict>
      </w: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骑自行车上学的路上，大梦远远看见红灯亮起时，就停止了蹬踏，车在自由滑行后，恰好停在斑马线前。她又想如果是雨雪天气，滑行距离又会怎样呢</w:t>
      </w:r>
      <w:r w:rsidRPr="00E17F0E">
        <w:rPr>
          <w:rFonts w:ascii="Times New Roman" w:hAnsi="Times New Roman"/>
          <w:sz w:val="18"/>
          <w:szCs w:val="18"/>
        </w:rPr>
        <w:t>?</w:t>
      </w:r>
      <w:r w:rsidRPr="00E17F0E">
        <w:rPr>
          <w:rFonts w:ascii="Times New Roman" w:hAnsi="Times New Roman" w:hint="eastAsia"/>
          <w:sz w:val="18"/>
          <w:szCs w:val="18"/>
        </w:rPr>
        <w:t>车滑行的距离究竟与哪些因素有关呢</w:t>
      </w:r>
      <w:r w:rsidRPr="00E17F0E">
        <w:rPr>
          <w:rFonts w:ascii="Times New Roman" w:hAnsi="Times New Roman"/>
          <w:sz w:val="18"/>
          <w:szCs w:val="18"/>
        </w:rPr>
        <w:t>?</w:t>
      </w:r>
      <w:r w:rsidRPr="00E17F0E">
        <w:rPr>
          <w:rFonts w:ascii="Times New Roman" w:hAnsi="Times New Roman" w:hint="eastAsia"/>
          <w:sz w:val="18"/>
          <w:szCs w:val="18"/>
        </w:rPr>
        <w:t>为此她进行了实验探究。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她猜想：</w:t>
      </w:r>
      <w:r w:rsidRPr="00E17F0E">
        <w:rPr>
          <w:rFonts w:ascii="宋体" w:hAnsi="宋体" w:cs="宋体" w:hint="eastAsia"/>
          <w:sz w:val="18"/>
          <w:szCs w:val="18"/>
        </w:rPr>
        <w:t>①</w:t>
      </w:r>
      <w:r w:rsidRPr="00E17F0E">
        <w:rPr>
          <w:rFonts w:ascii="Times New Roman" w:hAnsi="Times New Roman" w:hint="eastAsia"/>
          <w:sz w:val="18"/>
          <w:szCs w:val="18"/>
        </w:rPr>
        <w:t>车滑行的距离与车速有关。</w:t>
      </w:r>
      <w:r w:rsidRPr="00E17F0E">
        <w:rPr>
          <w:rFonts w:ascii="宋体" w:hAnsi="宋体" w:cs="宋体" w:hint="eastAsia"/>
          <w:sz w:val="18"/>
          <w:szCs w:val="18"/>
        </w:rPr>
        <w:t>②</w:t>
      </w:r>
      <w:r w:rsidRPr="00E17F0E">
        <w:rPr>
          <w:rFonts w:ascii="Times New Roman" w:hAnsi="Times New Roman" w:hint="eastAsia"/>
          <w:sz w:val="18"/>
          <w:szCs w:val="18"/>
        </w:rPr>
        <w:t>车滑行的距离与路面的光滑程度有关。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猜想</w:t>
      </w:r>
      <w:r w:rsidRPr="00E17F0E">
        <w:rPr>
          <w:rFonts w:ascii="宋体" w:hAnsi="宋体" w:cs="宋体" w:hint="eastAsia"/>
          <w:sz w:val="18"/>
          <w:szCs w:val="18"/>
        </w:rPr>
        <w:t>①</w:t>
      </w:r>
      <w:r w:rsidRPr="00E17F0E">
        <w:rPr>
          <w:rFonts w:ascii="Times New Roman" w:hAnsi="Times New Roman" w:hint="eastAsia"/>
          <w:sz w:val="18"/>
          <w:szCs w:val="18"/>
        </w:rPr>
        <w:t>探究方案：用圆柱形的玻璃瓶模拟车轮滚动，把一个玻璃瓶分别放在同一斜面的不同高度</w:t>
      </w:r>
      <w:r w:rsidRPr="00E17F0E">
        <w:rPr>
          <w:rFonts w:ascii="Times New Roman" w:hAnsi="Times New Roman"/>
          <w:i/>
          <w:sz w:val="18"/>
          <w:szCs w:val="18"/>
        </w:rPr>
        <w:t>h</w:t>
      </w:r>
      <w:r w:rsidRPr="00E17F0E">
        <w:rPr>
          <w:rFonts w:ascii="Times New Roman" w:hAnsi="Times New Roman" w:hint="eastAsia"/>
          <w:sz w:val="18"/>
          <w:szCs w:val="18"/>
        </w:rPr>
        <w:t>，让它由静止开始下滑，测出它在水平面上滑动的距离</w:t>
      </w:r>
      <w:r w:rsidRPr="00E17F0E">
        <w:rPr>
          <w:rFonts w:ascii="Times New Roman" w:hAnsi="Times New Roman"/>
          <w:i/>
          <w:sz w:val="18"/>
          <w:szCs w:val="18"/>
        </w:rPr>
        <w:t>s</w:t>
      </w:r>
      <w:r w:rsidRPr="00E17F0E">
        <w:rPr>
          <w:rFonts w:ascii="Times New Roman" w:hAnsi="Times New Roman" w:hint="eastAsia"/>
          <w:sz w:val="18"/>
          <w:szCs w:val="18"/>
        </w:rPr>
        <w:t>，记录如下表：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noProof/>
          <w:sz w:val="18"/>
          <w:szCs w:val="18"/>
        </w:rPr>
        <w:t xml:space="preserve">      </w:t>
      </w:r>
      <w:r w:rsidRPr="00E17F0E">
        <w:rPr>
          <w:noProof/>
          <w:sz w:val="18"/>
          <w:szCs w:val="18"/>
        </w:rPr>
        <w:pict>
          <v:shape id="图片 16" o:spid="_x0000_i1051" type="#_x0000_t75" style="width:84.75pt;height:56.25pt;visibility:visible">
            <v:imagedata r:id="rId36" o:title=""/>
          </v:shape>
        </w:pic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(1)</w:t>
      </w:r>
      <w:r w:rsidRPr="00E17F0E">
        <w:rPr>
          <w:rFonts w:ascii="Times New Roman" w:hAnsi="Times New Roman" w:hint="eastAsia"/>
          <w:sz w:val="18"/>
          <w:szCs w:val="18"/>
        </w:rPr>
        <w:t>大梦停止蹬踏后，自行车由于具有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</w:t>
      </w:r>
      <w:r w:rsidRPr="00E17F0E">
        <w:rPr>
          <w:rFonts w:ascii="Times New Roman" w:hAnsi="Times New Roman" w:hint="eastAsia"/>
          <w:sz w:val="18"/>
          <w:szCs w:val="18"/>
        </w:rPr>
        <w:t>继续向前滑行。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(2)</w:t>
      </w:r>
      <w:r w:rsidRPr="00E17F0E">
        <w:rPr>
          <w:rFonts w:ascii="Times New Roman" w:hAnsi="Times New Roman" w:hint="eastAsia"/>
          <w:sz w:val="18"/>
          <w:szCs w:val="18"/>
        </w:rPr>
        <w:t>根据实验记录，能得到的结论是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(3)</w:t>
      </w:r>
      <w:r w:rsidRPr="00E17F0E">
        <w:rPr>
          <w:rFonts w:ascii="Times New Roman" w:hAnsi="Times New Roman" w:hint="eastAsia"/>
          <w:sz w:val="18"/>
          <w:szCs w:val="18"/>
        </w:rPr>
        <w:t>根据上述所得结论，写一句交通警示语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要求简明扼要</w:t>
      </w:r>
      <w:r w:rsidRPr="00E17F0E">
        <w:rPr>
          <w:rFonts w:ascii="Times New Roman" w:hAnsi="Times New Roman"/>
          <w:sz w:val="18"/>
          <w:szCs w:val="18"/>
        </w:rPr>
        <w:t>)</w:t>
      </w:r>
      <w:r w:rsidRPr="00E17F0E">
        <w:rPr>
          <w:rFonts w:ascii="Times New Roman" w:hAnsi="Times New Roman"/>
          <w:sz w:val="18"/>
          <w:szCs w:val="18"/>
          <w:u w:val="single"/>
        </w:rPr>
        <w:t xml:space="preserve">                             </w:t>
      </w:r>
      <w:r w:rsidRPr="00E17F0E">
        <w:rPr>
          <w:rFonts w:ascii="Times New Roman" w:hAnsi="Times New Roman" w:hint="eastAsia"/>
          <w:sz w:val="18"/>
          <w:szCs w:val="18"/>
        </w:rPr>
        <w:t>。</w:t>
      </w:r>
    </w:p>
    <w:p w:rsidR="00D1153F" w:rsidRPr="00E17F0E" w:rsidRDefault="00D1153F" w:rsidP="009D7546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(4)</w:t>
      </w:r>
      <w:r w:rsidRPr="00E17F0E">
        <w:rPr>
          <w:rFonts w:ascii="Times New Roman" w:hAnsi="Times New Roman" w:hint="eastAsia"/>
          <w:sz w:val="18"/>
          <w:szCs w:val="18"/>
        </w:rPr>
        <w:t>利用上述圆柱形玻璃瓶探究猜想</w:t>
      </w:r>
      <w:r w:rsidRPr="00E17F0E">
        <w:rPr>
          <w:rFonts w:ascii="宋体" w:hAnsi="宋体" w:cs="宋体" w:hint="eastAsia"/>
          <w:sz w:val="18"/>
          <w:szCs w:val="18"/>
        </w:rPr>
        <w:t>②</w:t>
      </w:r>
      <w:r w:rsidRPr="00E17F0E">
        <w:rPr>
          <w:rFonts w:ascii="Times New Roman" w:hAnsi="Times New Roman" w:hint="eastAsia"/>
          <w:sz w:val="18"/>
          <w:szCs w:val="18"/>
        </w:rPr>
        <w:t>时，需要控制速度。请你设计实验记录表格。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adjustRightInd w:val="0"/>
        <w:snapToGrid w:val="0"/>
        <w:spacing w:line="264" w:lineRule="auto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04867">
      <w:pPr>
        <w:adjustRightInd w:val="0"/>
        <w:snapToGrid w:val="0"/>
        <w:spacing w:line="264" w:lineRule="auto"/>
        <w:rPr>
          <w:rFonts w:ascii="Times New Roman" w:hAnsi="Times New Roman"/>
          <w:b/>
          <w:sz w:val="18"/>
          <w:szCs w:val="18"/>
        </w:rPr>
      </w:pPr>
      <w:r w:rsidRPr="00E17F0E">
        <w:rPr>
          <w:rFonts w:ascii="Times New Roman" w:hAnsi="Times New Roman" w:hint="eastAsia"/>
          <w:b/>
          <w:sz w:val="18"/>
          <w:szCs w:val="18"/>
        </w:rPr>
        <w:t>十、计算题</w:t>
      </w:r>
      <w:r w:rsidRPr="00E17F0E">
        <w:rPr>
          <w:rFonts w:ascii="Times New Roman" w:hAnsi="Times New Roman"/>
          <w:b/>
          <w:sz w:val="18"/>
          <w:szCs w:val="18"/>
        </w:rPr>
        <w:t>(</w:t>
      </w:r>
      <w:r w:rsidRPr="00E17F0E">
        <w:rPr>
          <w:rFonts w:ascii="Times New Roman" w:hAnsi="Times New Roman" w:hint="eastAsia"/>
          <w:b/>
          <w:sz w:val="18"/>
          <w:szCs w:val="18"/>
        </w:rPr>
        <w:t>每小题</w:t>
      </w:r>
      <w:r w:rsidRPr="00E17F0E">
        <w:rPr>
          <w:rFonts w:ascii="Times New Roman" w:hAnsi="Times New Roman"/>
          <w:b/>
          <w:sz w:val="18"/>
          <w:szCs w:val="18"/>
        </w:rPr>
        <w:t>5</w:t>
      </w:r>
      <w:r w:rsidRPr="00E17F0E">
        <w:rPr>
          <w:rFonts w:ascii="Times New Roman" w:hAnsi="Times New Roman" w:hint="eastAsia"/>
          <w:b/>
          <w:sz w:val="18"/>
          <w:szCs w:val="18"/>
        </w:rPr>
        <w:t>分，共</w:t>
      </w:r>
      <w:r w:rsidRPr="00E17F0E">
        <w:rPr>
          <w:rFonts w:ascii="Times New Roman" w:hAnsi="Times New Roman"/>
          <w:b/>
          <w:sz w:val="18"/>
          <w:szCs w:val="18"/>
        </w:rPr>
        <w:t>10</w:t>
      </w:r>
      <w:r w:rsidRPr="00E17F0E">
        <w:rPr>
          <w:rFonts w:ascii="Times New Roman" w:hAnsi="Times New Roman" w:hint="eastAsia"/>
          <w:b/>
          <w:sz w:val="18"/>
          <w:szCs w:val="18"/>
        </w:rPr>
        <w:t>分。解题过程要有必要的文字说明、计算公式和演算步骤。只写最后结果不得分</w:t>
      </w:r>
      <w:r w:rsidRPr="00E17F0E">
        <w:rPr>
          <w:rFonts w:ascii="Times New Roman" w:hAnsi="Times New Roman"/>
          <w:b/>
          <w:sz w:val="18"/>
          <w:szCs w:val="18"/>
        </w:rPr>
        <w:t>)</w:t>
      </w:r>
    </w:p>
    <w:p w:rsidR="00D1153F" w:rsidRPr="00E17F0E" w:rsidRDefault="00D1153F" w:rsidP="00E04867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left="426" w:firstLineChars="0" w:hanging="426"/>
        <w:rPr>
          <w:rFonts w:ascii="Times New Roman" w:hAnsi="Times New Roman"/>
          <w:spacing w:val="-6"/>
          <w:sz w:val="18"/>
          <w:szCs w:val="18"/>
        </w:rPr>
      </w:pPr>
      <w:r w:rsidRPr="00E17F0E">
        <w:rPr>
          <w:rFonts w:ascii="Times New Roman" w:hAnsi="Times New Roman" w:hint="eastAsia"/>
          <w:spacing w:val="-6"/>
          <w:sz w:val="18"/>
          <w:szCs w:val="18"/>
        </w:rPr>
        <w:t>下表是某型号载重汽车的部分参数</w:t>
      </w:r>
      <w:r w:rsidRPr="00E17F0E">
        <w:rPr>
          <w:rFonts w:ascii="Times New Roman" w:hAnsi="Times New Roman"/>
          <w:spacing w:val="-6"/>
          <w:sz w:val="18"/>
          <w:szCs w:val="18"/>
        </w:rPr>
        <w:t>(g=10N</w:t>
      </w:r>
      <w:r w:rsidRPr="00E17F0E">
        <w:rPr>
          <w:rFonts w:ascii="Times New Roman" w:hAnsi="Times New Roman" w:hint="eastAsia"/>
          <w:spacing w:val="-6"/>
          <w:sz w:val="18"/>
          <w:szCs w:val="18"/>
        </w:rPr>
        <w:t>／</w:t>
      </w:r>
      <w:r w:rsidRPr="00E17F0E">
        <w:rPr>
          <w:rFonts w:ascii="Times New Roman" w:hAnsi="Times New Roman"/>
          <w:spacing w:val="-6"/>
          <w:sz w:val="18"/>
          <w:szCs w:val="18"/>
        </w:rPr>
        <w:t>kg)</w:t>
      </w:r>
      <w:r w:rsidRPr="00E17F0E">
        <w:rPr>
          <w:rFonts w:ascii="Times New Roman" w:hAnsi="Times New Roman" w:hint="eastAsia"/>
          <w:spacing w:val="-6"/>
          <w:sz w:val="18"/>
          <w:szCs w:val="18"/>
        </w:rPr>
        <w:t>。</w:t>
      </w:r>
    </w:p>
    <w:p w:rsidR="00D1153F" w:rsidRPr="00E17F0E" w:rsidRDefault="00D1153F" w:rsidP="00E04867">
      <w:pPr>
        <w:adjustRightInd w:val="0"/>
        <w:snapToGrid w:val="0"/>
        <w:spacing w:line="264" w:lineRule="auto"/>
        <w:ind w:left="426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(1)</w:t>
      </w:r>
      <w:r w:rsidRPr="00E17F0E">
        <w:rPr>
          <w:rFonts w:ascii="Times New Roman" w:hAnsi="Times New Roman" w:hint="eastAsia"/>
          <w:sz w:val="18"/>
          <w:szCs w:val="18"/>
        </w:rPr>
        <w:t>按照我国道路交通标准，载重车辆的轮胎对地面的压强不得超过</w:t>
      </w:r>
      <w:r w:rsidRPr="00E17F0E">
        <w:rPr>
          <w:rFonts w:ascii="Times New Roman" w:hAnsi="Times New Roman"/>
          <w:sz w:val="18"/>
          <w:szCs w:val="18"/>
        </w:rPr>
        <w:t>7×10</w:t>
      </w:r>
      <w:r w:rsidRPr="00E17F0E">
        <w:rPr>
          <w:rFonts w:ascii="Times New Roman" w:hAnsi="Times New Roman"/>
          <w:sz w:val="18"/>
          <w:szCs w:val="18"/>
          <w:vertAlign w:val="superscript"/>
        </w:rPr>
        <w:t>5</w:t>
      </w:r>
      <w:r w:rsidRPr="00E17F0E">
        <w:rPr>
          <w:rFonts w:ascii="Times New Roman" w:hAnsi="Times New Roman"/>
          <w:sz w:val="18"/>
          <w:szCs w:val="18"/>
        </w:rPr>
        <w:t>Pa</w:t>
      </w:r>
      <w:r w:rsidRPr="00E17F0E">
        <w:rPr>
          <w:rFonts w:ascii="Times New Roman" w:hAnsi="Times New Roman" w:hint="eastAsia"/>
          <w:sz w:val="18"/>
          <w:szCs w:val="18"/>
        </w:rPr>
        <w:t>，则该汽车最多可以装运重物多少</w:t>
      </w:r>
      <w:r w:rsidRPr="00E17F0E">
        <w:rPr>
          <w:rFonts w:ascii="Times New Roman" w:hAnsi="Times New Roman"/>
          <w:sz w:val="18"/>
          <w:szCs w:val="18"/>
        </w:rPr>
        <w:t>t?(</w:t>
      </w:r>
      <w:r w:rsidRPr="00E17F0E">
        <w:rPr>
          <w:rFonts w:ascii="Times New Roman" w:hAnsi="Times New Roman" w:hint="eastAsia"/>
          <w:sz w:val="18"/>
          <w:szCs w:val="18"/>
        </w:rPr>
        <w:t>设轮胎与地面的接触面积不变</w:t>
      </w:r>
      <w:r w:rsidRPr="00E17F0E">
        <w:rPr>
          <w:rFonts w:ascii="Times New Roman" w:hAnsi="Times New Roman"/>
          <w:sz w:val="18"/>
          <w:szCs w:val="18"/>
        </w:rPr>
        <w:t>)</w:t>
      </w:r>
    </w:p>
    <w:p w:rsidR="00D1153F" w:rsidRPr="00E17F0E" w:rsidRDefault="00D1153F" w:rsidP="00E04867">
      <w:pPr>
        <w:adjustRightInd w:val="0"/>
        <w:snapToGrid w:val="0"/>
        <w:spacing w:line="264" w:lineRule="auto"/>
        <w:ind w:left="426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(2)</w:t>
      </w:r>
      <w:r w:rsidRPr="00E17F0E">
        <w:rPr>
          <w:rFonts w:ascii="Times New Roman" w:hAnsi="Times New Roman" w:hint="eastAsia"/>
          <w:sz w:val="18"/>
          <w:szCs w:val="18"/>
        </w:rPr>
        <w:t>若汽车以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54km</w:t>
        </w:r>
      </w:smartTag>
      <w:r w:rsidRPr="00E17F0E">
        <w:rPr>
          <w:rFonts w:ascii="Times New Roman" w:hAnsi="Times New Roman" w:hint="eastAsia"/>
          <w:sz w:val="18"/>
          <w:szCs w:val="18"/>
        </w:rPr>
        <w:t>／</w:t>
      </w:r>
      <w:r w:rsidRPr="00E17F0E">
        <w:rPr>
          <w:rFonts w:ascii="Times New Roman" w:hAnsi="Times New Roman"/>
          <w:sz w:val="18"/>
          <w:szCs w:val="18"/>
        </w:rPr>
        <w:t>h</w:t>
      </w:r>
      <w:r w:rsidRPr="00E17F0E">
        <w:rPr>
          <w:rFonts w:ascii="Times New Roman" w:hAnsi="Times New Roman" w:hint="eastAsia"/>
          <w:sz w:val="18"/>
          <w:szCs w:val="18"/>
        </w:rPr>
        <w:t>的速度匀速行驶，所受阻力为</w:t>
      </w:r>
      <w:r w:rsidRPr="00E17F0E">
        <w:rPr>
          <w:rFonts w:ascii="Times New Roman" w:hAnsi="Times New Roman"/>
          <w:sz w:val="18"/>
          <w:szCs w:val="18"/>
        </w:rPr>
        <w:t>5000N</w:t>
      </w:r>
      <w:r w:rsidRPr="00E17F0E">
        <w:rPr>
          <w:rFonts w:ascii="Times New Roman" w:hAnsi="Times New Roman" w:hint="eastAsia"/>
          <w:sz w:val="18"/>
          <w:szCs w:val="18"/>
        </w:rPr>
        <w:t>，求汽车在</w:t>
      </w:r>
      <w:r w:rsidRPr="00E17F0E">
        <w:rPr>
          <w:rFonts w:ascii="Times New Roman" w:hAnsi="Times New Roman"/>
          <w:sz w:val="18"/>
          <w:szCs w:val="18"/>
        </w:rPr>
        <w:t>1min</w:t>
      </w:r>
      <w:r w:rsidRPr="00E17F0E">
        <w:rPr>
          <w:rFonts w:ascii="Times New Roman" w:hAnsi="Times New Roman" w:hint="eastAsia"/>
          <w:sz w:val="18"/>
          <w:szCs w:val="18"/>
        </w:rPr>
        <w:t>内克服阻力做的功是多少</w:t>
      </w:r>
      <w:r w:rsidRPr="00E17F0E">
        <w:rPr>
          <w:rFonts w:ascii="Times New Roman" w:hAnsi="Times New Roman"/>
          <w:sz w:val="18"/>
          <w:szCs w:val="18"/>
        </w:rPr>
        <w:t>?</w:t>
      </w:r>
    </w:p>
    <w:p w:rsidR="00D1153F" w:rsidRPr="00E17F0E" w:rsidRDefault="00D1153F" w:rsidP="00E04867">
      <w:pPr>
        <w:adjustRightInd w:val="0"/>
        <w:snapToGrid w:val="0"/>
        <w:spacing w:line="264" w:lineRule="auto"/>
        <w:ind w:left="426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(3)</w:t>
      </w:r>
      <w:r w:rsidRPr="00E17F0E">
        <w:rPr>
          <w:rFonts w:ascii="Times New Roman" w:hAnsi="Times New Roman" w:hint="eastAsia"/>
          <w:sz w:val="18"/>
          <w:szCs w:val="18"/>
        </w:rPr>
        <w:t>请你运用所学物理知识，说明为什么要治理超载</w:t>
      </w:r>
      <w:r w:rsidRPr="00E17F0E">
        <w:rPr>
          <w:rFonts w:ascii="Times New Roman" w:hAnsi="Times New Roman"/>
          <w:sz w:val="18"/>
          <w:szCs w:val="18"/>
        </w:rPr>
        <w:t>?(</w:t>
      </w:r>
      <w:r w:rsidRPr="00E17F0E">
        <w:rPr>
          <w:rFonts w:ascii="Times New Roman" w:hAnsi="Times New Roman" w:hint="eastAsia"/>
          <w:sz w:val="18"/>
          <w:szCs w:val="18"/>
        </w:rPr>
        <w:t>写出一条即可</w:t>
      </w:r>
      <w:r w:rsidRPr="00E17F0E">
        <w:rPr>
          <w:rFonts w:ascii="Times New Roman" w:hAnsi="Times New Roman"/>
          <w:sz w:val="18"/>
          <w:szCs w:val="18"/>
        </w:rPr>
        <w:t>)</w:t>
      </w:r>
    </w:p>
    <w:p w:rsidR="00D1153F" w:rsidRPr="00E17F0E" w:rsidRDefault="00D1153F" w:rsidP="00E17F0E">
      <w:pPr>
        <w:adjustRightInd w:val="0"/>
        <w:snapToGrid w:val="0"/>
        <w:spacing w:line="264" w:lineRule="auto"/>
        <w:ind w:firstLineChars="457" w:firstLine="823"/>
        <w:rPr>
          <w:rFonts w:ascii="Times New Roman" w:hAnsi="Times New Roman"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7" o:spid="_x0000_i1052" type="#_x0000_t75" style="width:116.25pt;height:68.25pt;visibility:visible">
            <v:imagedata r:id="rId37" o:title=""/>
          </v:shape>
        </w:pic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7809C0">
      <w:pPr>
        <w:pStyle w:val="ListParagraph"/>
        <w:numPr>
          <w:ilvl w:val="0"/>
          <w:numId w:val="15"/>
        </w:numPr>
        <w:adjustRightInd w:val="0"/>
        <w:snapToGrid w:val="0"/>
        <w:spacing w:line="264" w:lineRule="auto"/>
        <w:ind w:firstLineChars="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图甲是小梦家豆浆机的工作原理图，其中电动机是用来带动刀头将原料进行粉碎打浆的，额定功率是</w:t>
      </w:r>
      <w:r w:rsidRPr="00E17F0E">
        <w:rPr>
          <w:rFonts w:ascii="Times New Roman" w:hAnsi="Times New Roman"/>
          <w:sz w:val="18"/>
          <w:szCs w:val="18"/>
        </w:rPr>
        <w:t>200W</w:t>
      </w:r>
      <w:r w:rsidRPr="00E17F0E">
        <w:rPr>
          <w:rFonts w:ascii="Times New Roman" w:hAnsi="Times New Roman" w:hint="eastAsia"/>
          <w:sz w:val="18"/>
          <w:szCs w:val="18"/>
        </w:rPr>
        <w:t>。</w:t>
      </w:r>
      <w:r w:rsidRPr="00E17F0E">
        <w:rPr>
          <w:rFonts w:ascii="Times New Roman" w:hAnsi="Times New Roman"/>
          <w:i/>
          <w:sz w:val="18"/>
          <w:szCs w:val="18"/>
        </w:rPr>
        <w:t>R</w:t>
      </w:r>
      <w:r w:rsidRPr="00E17F0E">
        <w:rPr>
          <w:rFonts w:ascii="Times New Roman" w:hAnsi="Times New Roman" w:hint="eastAsia"/>
          <w:sz w:val="18"/>
          <w:szCs w:val="18"/>
        </w:rPr>
        <w:t>是加热电阻，额定功率是</w:t>
      </w:r>
      <w:r w:rsidRPr="00E17F0E">
        <w:rPr>
          <w:rFonts w:ascii="Times New Roman" w:hAnsi="Times New Roman"/>
          <w:sz w:val="18"/>
          <w:szCs w:val="18"/>
        </w:rPr>
        <w:t>1100W</w:t>
      </w:r>
      <w:r w:rsidRPr="00E17F0E">
        <w:rPr>
          <w:rFonts w:ascii="Times New Roman" w:hAnsi="Times New Roman" w:hint="eastAsia"/>
          <w:sz w:val="18"/>
          <w:szCs w:val="18"/>
        </w:rPr>
        <w:t>。图乙、丙是此豆浆机做一次豆浆时的工作信息。小梦妈妈向豆浆机中加入黄豆和清水共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5"/>
          <w:attr w:name="UnitName" w:val="kg"/>
        </w:smartTagPr>
        <w:r w:rsidRPr="00E17F0E">
          <w:rPr>
            <w:rFonts w:ascii="Times New Roman" w:hAnsi="Times New Roman"/>
            <w:sz w:val="18"/>
            <w:szCs w:val="18"/>
          </w:rPr>
          <w:t>1.5kg</w:t>
        </w:r>
      </w:smartTag>
      <w:r w:rsidRPr="00E17F0E">
        <w:rPr>
          <w:rFonts w:ascii="Times New Roman" w:hAnsi="Times New Roman" w:hint="eastAsia"/>
          <w:sz w:val="18"/>
          <w:szCs w:val="18"/>
        </w:rPr>
        <w:t>，求：</w:t>
      </w:r>
    </w:p>
    <w:p w:rsidR="00D1153F" w:rsidRPr="00E17F0E" w:rsidRDefault="00D1153F" w:rsidP="006547BA">
      <w:pPr>
        <w:adjustRightInd w:val="0"/>
        <w:snapToGrid w:val="0"/>
        <w:spacing w:line="264" w:lineRule="auto"/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(1)</w:t>
      </w:r>
      <w:r w:rsidRPr="00E17F0E">
        <w:rPr>
          <w:rFonts w:ascii="Times New Roman" w:hAnsi="Times New Roman" w:hint="eastAsia"/>
          <w:sz w:val="18"/>
          <w:szCs w:val="18"/>
        </w:rPr>
        <w:t>豆浆机的加热电阻是多少</w:t>
      </w:r>
      <w:r w:rsidRPr="00E17F0E">
        <w:rPr>
          <w:rFonts w:ascii="Times New Roman" w:hAnsi="Times New Roman"/>
          <w:sz w:val="18"/>
          <w:szCs w:val="18"/>
        </w:rPr>
        <w:t xml:space="preserve">?  </w:t>
      </w:r>
    </w:p>
    <w:p w:rsidR="00D1153F" w:rsidRPr="00E17F0E" w:rsidRDefault="00D1153F" w:rsidP="00E04867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(2)</w:t>
      </w:r>
      <w:r w:rsidRPr="00E17F0E">
        <w:rPr>
          <w:rFonts w:ascii="Times New Roman" w:hAnsi="Times New Roman" w:hint="eastAsia"/>
          <w:sz w:val="18"/>
          <w:szCs w:val="18"/>
        </w:rPr>
        <w:t>从第</w:t>
      </w:r>
      <w:r w:rsidRPr="00E17F0E">
        <w:rPr>
          <w:rFonts w:ascii="Times New Roman" w:hAnsi="Times New Roman"/>
          <w:sz w:val="18"/>
          <w:szCs w:val="18"/>
        </w:rPr>
        <w:t>6min</w:t>
      </w:r>
      <w:r w:rsidRPr="00E17F0E">
        <w:rPr>
          <w:rFonts w:ascii="Times New Roman" w:hAnsi="Times New Roman" w:hint="eastAsia"/>
          <w:sz w:val="18"/>
          <w:szCs w:val="18"/>
        </w:rPr>
        <w:t>至第</w:t>
      </w:r>
      <w:r w:rsidRPr="00E17F0E">
        <w:rPr>
          <w:rFonts w:ascii="Times New Roman" w:hAnsi="Times New Roman"/>
          <w:sz w:val="18"/>
          <w:szCs w:val="18"/>
        </w:rPr>
        <w:t>9min</w:t>
      </w:r>
      <w:r w:rsidRPr="00E17F0E">
        <w:rPr>
          <w:rFonts w:ascii="Times New Roman" w:hAnsi="Times New Roman" w:hint="eastAsia"/>
          <w:sz w:val="18"/>
          <w:szCs w:val="18"/>
        </w:rPr>
        <w:t>，豆浆吸收的热量是多少</w:t>
      </w:r>
      <w:r w:rsidRPr="00E17F0E">
        <w:rPr>
          <w:rFonts w:ascii="Times New Roman" w:hAnsi="Times New Roman"/>
          <w:sz w:val="18"/>
          <w:szCs w:val="18"/>
        </w:rPr>
        <w:t>?[c</w:t>
      </w:r>
      <w:r w:rsidRPr="00E17F0E">
        <w:rPr>
          <w:rFonts w:ascii="Times New Roman" w:hAnsi="Times New Roman" w:hint="eastAsia"/>
          <w:sz w:val="18"/>
          <w:szCs w:val="18"/>
        </w:rPr>
        <w:t>豆浆</w:t>
      </w:r>
      <w:r w:rsidRPr="00E17F0E">
        <w:rPr>
          <w:rFonts w:ascii="Times New Roman" w:hAnsi="Times New Roman"/>
          <w:sz w:val="18"/>
          <w:szCs w:val="18"/>
        </w:rPr>
        <w:t>=4.0×10</w:t>
      </w:r>
      <w:r w:rsidRPr="00E17F0E">
        <w:rPr>
          <w:rFonts w:ascii="Times New Roman" w:hAnsi="Times New Roman"/>
          <w:sz w:val="18"/>
          <w:szCs w:val="18"/>
          <w:vertAlign w:val="superscript"/>
        </w:rPr>
        <w:t>3</w:t>
      </w:r>
      <w:r w:rsidRPr="00E17F0E">
        <w:rPr>
          <w:rFonts w:ascii="Times New Roman" w:hAnsi="Times New Roman"/>
          <w:sz w:val="18"/>
          <w:szCs w:val="18"/>
        </w:rPr>
        <w:t>J</w:t>
      </w:r>
      <w:r w:rsidRPr="00E17F0E">
        <w:rPr>
          <w:rFonts w:ascii="Times New Roman" w:hAnsi="Times New Roman" w:hint="eastAsia"/>
          <w:sz w:val="18"/>
          <w:szCs w:val="18"/>
        </w:rPr>
        <w:t>／</w:t>
      </w:r>
      <w:r w:rsidRPr="00E17F0E">
        <w:rPr>
          <w:rFonts w:ascii="Times New Roman" w:hAnsi="Times New Roman"/>
          <w:sz w:val="18"/>
          <w:szCs w:val="18"/>
        </w:rPr>
        <w:t>(kg.</w:t>
      </w:r>
      <w:r w:rsidRPr="00E17F0E">
        <w:rPr>
          <w:rFonts w:ascii="宋体" w:hAnsi="宋体" w:cs="宋体" w:hint="eastAsia"/>
          <w:sz w:val="18"/>
          <w:szCs w:val="18"/>
        </w:rPr>
        <w:t>℃</w:t>
      </w:r>
      <w:r w:rsidRPr="00E17F0E">
        <w:rPr>
          <w:rFonts w:ascii="Times New Roman" w:hAnsi="Times New Roman"/>
          <w:sz w:val="18"/>
          <w:szCs w:val="18"/>
        </w:rPr>
        <w:t>)]</w:t>
      </w:r>
    </w:p>
    <w:p w:rsidR="00D1153F" w:rsidRPr="00E17F0E" w:rsidRDefault="00D1153F" w:rsidP="00E04867">
      <w:pPr>
        <w:adjustRightInd w:val="0"/>
        <w:snapToGrid w:val="0"/>
        <w:spacing w:line="264" w:lineRule="auto"/>
        <w:ind w:leftChars="202" w:left="424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(3)</w:t>
      </w:r>
      <w:r w:rsidRPr="00E17F0E">
        <w:rPr>
          <w:rFonts w:ascii="Times New Roman" w:hAnsi="Times New Roman" w:hint="eastAsia"/>
          <w:sz w:val="18"/>
          <w:szCs w:val="18"/>
        </w:rPr>
        <w:t>豆浆机正常工作做一次豆浆，总共消耗的电能是多少</w:t>
      </w:r>
      <w:r w:rsidRPr="00E17F0E">
        <w:rPr>
          <w:rFonts w:ascii="Times New Roman" w:hAnsi="Times New Roman"/>
          <w:sz w:val="18"/>
          <w:szCs w:val="18"/>
        </w:rPr>
        <w:t>?</w:t>
      </w:r>
    </w:p>
    <w:p w:rsidR="00D1153F" w:rsidRPr="00E17F0E" w:rsidRDefault="00D1153F" w:rsidP="00453F95">
      <w:pPr>
        <w:spacing w:line="264" w:lineRule="auto"/>
        <w:ind w:leftChars="1032" w:left="2167" w:firstLineChars="1500" w:firstLine="2700"/>
        <w:jc w:val="left"/>
        <w:rPr>
          <w:rFonts w:ascii="Times New Roman" w:hAnsi="Times New Roman"/>
          <w:b/>
          <w:sz w:val="18"/>
          <w:szCs w:val="18"/>
        </w:rPr>
      </w:pPr>
      <w:r>
        <w:rPr>
          <w:noProof/>
          <w:sz w:val="18"/>
          <w:szCs w:val="18"/>
        </w:rPr>
        <w:t xml:space="preserve"> </w:t>
      </w:r>
      <w:r w:rsidRPr="00E17F0E">
        <w:rPr>
          <w:noProof/>
          <w:sz w:val="18"/>
          <w:szCs w:val="18"/>
        </w:rPr>
        <w:pict>
          <v:shape id="图片 18" o:spid="_x0000_i1053" type="#_x0000_t75" style="width:91.5pt;height:75pt;visibility:visible">
            <v:imagedata r:id="rId38" o:title=""/>
          </v:shape>
        </w:pict>
      </w:r>
    </w:p>
    <w:p w:rsidR="00D1153F" w:rsidRPr="00E17F0E" w:rsidRDefault="00D1153F" w:rsidP="00E17F0E">
      <w:pPr>
        <w:spacing w:line="264" w:lineRule="auto"/>
        <w:ind w:firstLineChars="1150" w:firstLine="2070"/>
        <w:rPr>
          <w:rFonts w:ascii="Times New Roman" w:hAnsi="Times New Roman"/>
          <w:b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19" o:spid="_x0000_i1054" type="#_x0000_t75" style="width:103.5pt;height:80.25pt;visibility:visible">
            <v:imagedata r:id="rId39" o:title=""/>
          </v:shape>
        </w:pict>
      </w:r>
    </w:p>
    <w:p w:rsidR="00D1153F" w:rsidRPr="00E17F0E" w:rsidRDefault="00D1153F" w:rsidP="00E17F0E">
      <w:pPr>
        <w:spacing w:line="264" w:lineRule="auto"/>
        <w:ind w:firstLineChars="1200" w:firstLine="2160"/>
        <w:rPr>
          <w:rFonts w:ascii="Times New Roman" w:hAnsi="Times New Roman"/>
          <w:b/>
          <w:sz w:val="18"/>
          <w:szCs w:val="18"/>
        </w:rPr>
      </w:pPr>
      <w:r w:rsidRPr="00E17F0E">
        <w:rPr>
          <w:noProof/>
          <w:sz w:val="18"/>
          <w:szCs w:val="18"/>
        </w:rPr>
        <w:pict>
          <v:shape id="图片 20" o:spid="_x0000_i1055" type="#_x0000_t75" style="width:104.25pt;height:92.25pt;visibility:visible">
            <v:imagedata r:id="rId40" o:title=""/>
          </v:shape>
        </w:pict>
      </w: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  <w:sectPr w:rsidR="00D1153F" w:rsidRPr="00E17F0E" w:rsidSect="00453F95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7" w:h="16840" w:code="9"/>
          <w:pgMar w:top="1247" w:right="851" w:bottom="1247" w:left="851" w:header="397" w:footer="680" w:gutter="0"/>
          <w:cols w:num="2" w:sep="1" w:space="425"/>
          <w:vAlign w:val="center"/>
          <w:docGrid w:type="lines" w:linePitch="312"/>
        </w:sect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</w:p>
    <w:p w:rsidR="00D1153F" w:rsidRPr="00E17F0E" w:rsidRDefault="00D1153F" w:rsidP="00E17F0E">
      <w:pPr>
        <w:ind w:left="120"/>
        <w:jc w:val="center"/>
        <w:outlineLvl w:val="0"/>
        <w:rPr>
          <w:rFonts w:ascii="宋体"/>
          <w:b/>
          <w:sz w:val="18"/>
          <w:szCs w:val="18"/>
        </w:rPr>
      </w:pPr>
      <w:r w:rsidRPr="00E17F0E">
        <w:rPr>
          <w:rFonts w:ascii="宋体" w:hAnsi="宋体"/>
          <w:b/>
          <w:sz w:val="18"/>
          <w:szCs w:val="18"/>
        </w:rPr>
        <w:t>2012</w:t>
      </w:r>
      <w:r w:rsidRPr="00E17F0E">
        <w:rPr>
          <w:rFonts w:ascii="宋体" w:hAnsi="宋体" w:hint="eastAsia"/>
          <w:b/>
          <w:sz w:val="18"/>
          <w:szCs w:val="18"/>
        </w:rPr>
        <w:t>年山西省中考物理试卷参考答案</w:t>
      </w:r>
    </w:p>
    <w:p w:rsidR="00D1153F" w:rsidRPr="00E17F0E" w:rsidRDefault="00D1153F" w:rsidP="0011461A">
      <w:pPr>
        <w:ind w:left="12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11-20   B  C  D  D   C  B  A  D  A  C</w:t>
      </w:r>
    </w:p>
    <w:p w:rsidR="00D1153F" w:rsidRPr="00E17F0E" w:rsidRDefault="00D1153F" w:rsidP="0011461A">
      <w:pPr>
        <w:widowControl w:val="0"/>
        <w:numPr>
          <w:ilvl w:val="0"/>
          <w:numId w:val="17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大气压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或大气压强</w:t>
      </w:r>
      <w:r w:rsidRPr="00E17F0E">
        <w:rPr>
          <w:rFonts w:ascii="Times New Roman" w:hAnsi="Times New Roman"/>
          <w:sz w:val="18"/>
          <w:szCs w:val="18"/>
        </w:rPr>
        <w:t xml:space="preserve">)  </w:t>
      </w:r>
      <w:r w:rsidRPr="00E17F0E">
        <w:rPr>
          <w:rFonts w:ascii="Times New Roman" w:hAnsi="Times New Roman" w:hint="eastAsia"/>
          <w:sz w:val="18"/>
          <w:szCs w:val="18"/>
        </w:rPr>
        <w:t>小</w:t>
      </w:r>
    </w:p>
    <w:p w:rsidR="00D1153F" w:rsidRPr="00E17F0E" w:rsidRDefault="00D1153F" w:rsidP="0011461A">
      <w:pPr>
        <w:widowControl w:val="0"/>
        <w:numPr>
          <w:ilvl w:val="0"/>
          <w:numId w:val="17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扩散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或分子的热运动</w:t>
      </w:r>
      <w:r w:rsidRPr="00E17F0E">
        <w:rPr>
          <w:rFonts w:ascii="Times New Roman" w:hAnsi="Times New Roman"/>
          <w:sz w:val="18"/>
          <w:szCs w:val="18"/>
        </w:rPr>
        <w:t xml:space="preserve">)  </w:t>
      </w:r>
      <w:r w:rsidRPr="00E17F0E">
        <w:rPr>
          <w:rFonts w:ascii="Times New Roman" w:hAnsi="Times New Roman" w:hint="eastAsia"/>
          <w:sz w:val="18"/>
          <w:szCs w:val="18"/>
        </w:rPr>
        <w:t>热传递</w:t>
      </w:r>
    </w:p>
    <w:p w:rsidR="00D1153F" w:rsidRPr="00E17F0E" w:rsidRDefault="00D1153F" w:rsidP="0011461A">
      <w:pPr>
        <w:widowControl w:val="0"/>
        <w:numPr>
          <w:ilvl w:val="0"/>
          <w:numId w:val="17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照相机</w:t>
      </w:r>
      <w:r w:rsidRPr="00E17F0E">
        <w:rPr>
          <w:rFonts w:ascii="Times New Roman" w:hAnsi="Times New Roman"/>
          <w:sz w:val="18"/>
          <w:szCs w:val="18"/>
        </w:rPr>
        <w:t xml:space="preserve"> </w: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5  0.6</w: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高</w:t>
      </w:r>
      <w:r w:rsidRPr="00E17F0E">
        <w:rPr>
          <w:rFonts w:ascii="Times New Roman" w:hAnsi="Times New Roman"/>
          <w:sz w:val="18"/>
          <w:szCs w:val="18"/>
        </w:rPr>
        <w:t xml:space="preserve">  6.6×l0</w:t>
      </w:r>
      <w:r w:rsidRPr="00E17F0E">
        <w:rPr>
          <w:rFonts w:ascii="Times New Roman" w:hAnsi="Times New Roman"/>
          <w:sz w:val="18"/>
          <w:szCs w:val="18"/>
          <w:vertAlign w:val="superscript"/>
        </w:rPr>
        <w:t>4</w: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widowControl w:val="0"/>
        <w:ind w:left="54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noProof/>
          <w:sz w:val="18"/>
          <w:szCs w:val="18"/>
        </w:rPr>
        <w:pict>
          <v:shape id="图片 8" o:spid="_x0000_i1056" type="#_x0000_t75" alt="学科网(www.zxxk.com)--教育资源门户，提供试卷、教案、课件、论文、素材及各类教学资源下载，还有大量而丰富的教学相关资讯！" style="width:78.75pt;height:60.75pt;visibility:visible">
            <v:imagedata r:id="rId47" o:title="" croptop="-634f" cropleft="52618f" blacklevel="5898f"/>
          </v:shape>
        </w:pic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ind w:firstLineChars="407" w:firstLine="733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问题</w:t>
      </w:r>
      <w:r w:rsidRPr="00E17F0E">
        <w:rPr>
          <w:rFonts w:ascii="Times New Roman" w:hAnsi="Times New Roman"/>
          <w:sz w:val="18"/>
          <w:szCs w:val="18"/>
        </w:rPr>
        <w:t xml:space="preserve">1  </w:t>
      </w:r>
      <w:r w:rsidRPr="00E17F0E">
        <w:rPr>
          <w:rFonts w:ascii="Times New Roman" w:hAnsi="Times New Roman" w:hint="eastAsia"/>
          <w:sz w:val="18"/>
          <w:szCs w:val="18"/>
        </w:rPr>
        <w:t>急刹车时。车内的同学为什么会有向前倾的感觉</w:t>
      </w:r>
      <w:r w:rsidRPr="00E17F0E">
        <w:rPr>
          <w:rFonts w:ascii="Times New Roman" w:hAnsi="Times New Roman"/>
          <w:sz w:val="18"/>
          <w:szCs w:val="18"/>
        </w:rPr>
        <w:t>?</w:t>
      </w: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   </w:t>
      </w:r>
      <w:r w:rsidRPr="00E17F0E">
        <w:rPr>
          <w:rFonts w:ascii="Times New Roman" w:hAnsi="Times New Roman" w:hint="eastAsia"/>
          <w:sz w:val="18"/>
          <w:szCs w:val="18"/>
        </w:rPr>
        <w:t>解释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急刹车时，车内的同学由于具有惯性。仍要</w:t>
      </w:r>
      <w:r w:rsidRPr="00E17F0E">
        <w:rPr>
          <w:rFonts w:ascii="Times New Roman" w:hAnsi="Times New Roman"/>
          <w:noProof/>
          <w:sz w:val="18"/>
          <w:szCs w:val="18"/>
        </w:rPr>
        <w:pict>
          <v:shape id="图片 23" o:spid="_x0000_i1057" type="#_x0000_t75" alt="学科网(www.zxxk.com)--教育资源门户，提供试卷、教案、课件、论文、素材及各类教学资源下载，还有大量而丰富的教学相关资讯！" style="width:1.5pt;height:1.5pt;visibility:visible">
            <v:imagedata r:id="rId22" o:title="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向前运动。</w:t>
      </w: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   </w:t>
      </w:r>
      <w:r w:rsidRPr="00E17F0E">
        <w:rPr>
          <w:rFonts w:ascii="Times New Roman" w:hAnsi="Times New Roman" w:hint="eastAsia"/>
          <w:sz w:val="18"/>
          <w:szCs w:val="18"/>
        </w:rPr>
        <w:t>问题</w:t>
      </w:r>
      <w:r w:rsidRPr="00E17F0E">
        <w:rPr>
          <w:rFonts w:ascii="Times New Roman" w:hAnsi="Times New Roman"/>
          <w:sz w:val="18"/>
          <w:szCs w:val="18"/>
        </w:rPr>
        <w:t xml:space="preserve">2  </w:t>
      </w:r>
      <w:r w:rsidRPr="00E17F0E">
        <w:rPr>
          <w:rFonts w:ascii="Times New Roman" w:hAnsi="Times New Roman" w:hint="eastAsia"/>
          <w:sz w:val="18"/>
          <w:szCs w:val="18"/>
        </w:rPr>
        <w:t>急刹车过程中。能量是怎样转化的</w:t>
      </w:r>
      <w:r w:rsidRPr="00E17F0E">
        <w:rPr>
          <w:rFonts w:ascii="Times New Roman" w:hAnsi="Times New Roman"/>
          <w:sz w:val="18"/>
          <w:szCs w:val="18"/>
        </w:rPr>
        <w:t>?</w:t>
      </w: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   </w:t>
      </w:r>
      <w:r w:rsidRPr="00E17F0E">
        <w:rPr>
          <w:rFonts w:ascii="Times New Roman" w:hAnsi="Times New Roman" w:hint="eastAsia"/>
          <w:sz w:val="18"/>
          <w:szCs w:val="18"/>
        </w:rPr>
        <w:t>解释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急刹车过程中，机械能转化为内能。</w:t>
      </w:r>
    </w:p>
    <w:p w:rsidR="00D1153F" w:rsidRPr="00E17F0E" w:rsidRDefault="00D1153F" w:rsidP="00E17F0E">
      <w:pPr>
        <w:ind w:leftChars="207" w:left="795" w:hangingChars="200" w:hanging="36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   </w:t>
      </w:r>
      <w:r w:rsidRPr="00E17F0E">
        <w:rPr>
          <w:rFonts w:ascii="Times New Roman" w:hAnsi="Times New Roman" w:hint="eastAsia"/>
          <w:sz w:val="18"/>
          <w:szCs w:val="18"/>
        </w:rPr>
        <w:t>问题</w:t>
      </w:r>
      <w:r w:rsidRPr="00E17F0E">
        <w:rPr>
          <w:rFonts w:ascii="Times New Roman" w:hAnsi="Times New Roman"/>
          <w:sz w:val="18"/>
          <w:szCs w:val="18"/>
        </w:rPr>
        <w:t xml:space="preserve">3  </w:t>
      </w:r>
      <w:r w:rsidRPr="00E17F0E">
        <w:rPr>
          <w:rFonts w:ascii="Times New Roman" w:hAnsi="Times New Roman" w:hint="eastAsia"/>
          <w:sz w:val="18"/>
          <w:szCs w:val="18"/>
        </w:rPr>
        <w:t>急刹车后。校车轮胎为什么会发烫</w:t>
      </w:r>
      <w:r w:rsidRPr="00E17F0E">
        <w:rPr>
          <w:rFonts w:ascii="Times New Roman" w:hAnsi="Times New Roman"/>
          <w:sz w:val="18"/>
          <w:szCs w:val="18"/>
        </w:rPr>
        <w:t>?</w:t>
      </w:r>
    </w:p>
    <w:p w:rsidR="00D1153F" w:rsidRPr="00E17F0E" w:rsidRDefault="00D1153F" w:rsidP="0011461A">
      <w:pPr>
        <w:ind w:leftChars="435" w:left="913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解释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急刹车过程中，机械能转化为内能。使轮胎温度升高</w: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1</w:t>
      </w:r>
      <w:r w:rsidRPr="00E17F0E">
        <w:rPr>
          <w:rFonts w:ascii="Times New Roman" w:hAnsi="Times New Roman" w:hint="eastAsia"/>
          <w:sz w:val="18"/>
          <w:szCs w:val="18"/>
        </w:rPr>
        <w:t>）</w:t>
      </w:r>
      <w:r w:rsidRPr="00E17F0E">
        <w:rPr>
          <w:rFonts w:ascii="Times New Roman" w:hAnsi="Times New Roman"/>
          <w:sz w:val="18"/>
          <w:szCs w:val="18"/>
        </w:rPr>
        <w:t xml:space="preserve"> </w:t>
      </w:r>
      <w:r w:rsidRPr="00E17F0E">
        <w:rPr>
          <w:rFonts w:ascii="Times New Roman" w:hAnsi="Times New Roman" w:hint="eastAsia"/>
          <w:sz w:val="18"/>
          <w:szCs w:val="18"/>
        </w:rPr>
        <w:t>大小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2</w:t>
      </w:r>
      <w:r w:rsidRPr="00E17F0E">
        <w:rPr>
          <w:rFonts w:ascii="Times New Roman" w:hAnsi="Times New Roman" w:hint="eastAsia"/>
          <w:sz w:val="18"/>
          <w:szCs w:val="18"/>
        </w:rPr>
        <w:t>）虚</w:t>
      </w:r>
      <w:r w:rsidRPr="00E17F0E">
        <w:rPr>
          <w:rFonts w:ascii="Times New Roman" w:hAnsi="Times New Roman"/>
          <w:sz w:val="18"/>
          <w:szCs w:val="18"/>
        </w:rPr>
        <w:t xml:space="preserve">  (3)</w:t>
      </w:r>
      <w:r w:rsidRPr="00E17F0E">
        <w:rPr>
          <w:rFonts w:ascii="Times New Roman" w:hAnsi="Times New Roman" w:hint="eastAsia"/>
          <w:sz w:val="18"/>
          <w:szCs w:val="18"/>
        </w:rPr>
        <w:t>测出</w:t>
      </w:r>
      <w:r w:rsidRPr="00E17F0E">
        <w:rPr>
          <w:rFonts w:ascii="Times New Roman" w:hAnsi="Times New Roman"/>
          <w:sz w:val="18"/>
          <w:szCs w:val="18"/>
        </w:rPr>
        <w:t>A</w:t>
      </w:r>
      <w:r w:rsidRPr="00E17F0E">
        <w:rPr>
          <w:rFonts w:ascii="Times New Roman" w:hAnsi="Times New Roman" w:hint="eastAsia"/>
          <w:sz w:val="18"/>
          <w:szCs w:val="18"/>
        </w:rPr>
        <w:t>和</w:t>
      </w:r>
      <w:r w:rsidRPr="00E17F0E">
        <w:rPr>
          <w:rFonts w:ascii="Times New Roman" w:hAnsi="Times New Roman"/>
          <w:sz w:val="18"/>
          <w:szCs w:val="18"/>
        </w:rPr>
        <w:t>A’</w:t>
      </w:r>
      <w:r w:rsidRPr="00E17F0E">
        <w:rPr>
          <w:rFonts w:ascii="Times New Roman" w:hAnsi="Times New Roman" w:hint="eastAsia"/>
          <w:sz w:val="18"/>
          <w:szCs w:val="18"/>
        </w:rPr>
        <w:t>、</w:t>
      </w:r>
      <w:r w:rsidRPr="00E17F0E">
        <w:rPr>
          <w:rFonts w:ascii="Times New Roman" w:hAnsi="Times New Roman"/>
          <w:sz w:val="18"/>
          <w:szCs w:val="18"/>
        </w:rPr>
        <w:t>B</w:t>
      </w:r>
      <w:r w:rsidRPr="00E17F0E">
        <w:rPr>
          <w:rFonts w:ascii="Times New Roman" w:hAnsi="Times New Roman" w:hint="eastAsia"/>
          <w:sz w:val="18"/>
          <w:szCs w:val="18"/>
        </w:rPr>
        <w:t>和</w:t>
      </w:r>
      <w:r w:rsidRPr="00E17F0E">
        <w:rPr>
          <w:rFonts w:ascii="Times New Roman" w:hAnsi="Times New Roman"/>
          <w:sz w:val="18"/>
          <w:szCs w:val="18"/>
        </w:rPr>
        <w:t>B’</w:t>
      </w:r>
      <w:r w:rsidRPr="00E17F0E">
        <w:rPr>
          <w:rFonts w:ascii="Times New Roman" w:hAnsi="Times New Roman" w:hint="eastAsia"/>
          <w:sz w:val="18"/>
          <w:szCs w:val="18"/>
        </w:rPr>
        <w:t>、</w:t>
      </w:r>
      <w:r w:rsidRPr="00E17F0E">
        <w:rPr>
          <w:rFonts w:ascii="Times New Roman" w:hAnsi="Times New Roman"/>
          <w:sz w:val="18"/>
          <w:szCs w:val="18"/>
        </w:rPr>
        <w:t>C</w:t>
      </w:r>
      <w:r w:rsidRPr="00E17F0E">
        <w:rPr>
          <w:rFonts w:ascii="Times New Roman" w:hAnsi="Times New Roman" w:hint="eastAsia"/>
          <w:sz w:val="18"/>
          <w:szCs w:val="18"/>
        </w:rPr>
        <w:t>和</w:t>
      </w:r>
      <w:r w:rsidRPr="00E17F0E">
        <w:rPr>
          <w:rFonts w:ascii="Times New Roman" w:hAnsi="Times New Roman"/>
          <w:sz w:val="18"/>
          <w:szCs w:val="18"/>
        </w:rPr>
        <w:t>C’</w:t>
      </w:r>
      <w:r w:rsidRPr="00E17F0E">
        <w:rPr>
          <w:rFonts w:ascii="Times New Roman" w:hAnsi="Times New Roman" w:hint="eastAsia"/>
          <w:sz w:val="18"/>
          <w:szCs w:val="18"/>
        </w:rPr>
        <w:t>到镜面的距离，比较对应点到镜面的距离是否相等</w:t>
      </w:r>
      <w:r w:rsidRPr="00E17F0E">
        <w:rPr>
          <w:rFonts w:ascii="Times New Roman" w:hAnsi="Times New Roman"/>
          <w:sz w:val="18"/>
          <w:szCs w:val="18"/>
        </w:rPr>
        <w:t xml:space="preserve"> (</w:t>
      </w:r>
      <w:r w:rsidRPr="00E17F0E">
        <w:rPr>
          <w:rFonts w:ascii="Times New Roman" w:hAnsi="Times New Roman" w:hint="eastAsia"/>
          <w:sz w:val="18"/>
          <w:szCs w:val="18"/>
        </w:rPr>
        <w:t>或将纸沿镜面所在位置对折。判断像与物的两对应点是否重合</w:t>
      </w:r>
      <w:r w:rsidRPr="00E17F0E">
        <w:rPr>
          <w:rFonts w:ascii="Times New Roman" w:hAnsi="Times New Roman"/>
          <w:sz w:val="18"/>
          <w:szCs w:val="18"/>
        </w:rPr>
        <w:t>)</w: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 xml:space="preserve"> </w:t>
      </w:r>
    </w:p>
    <w:p w:rsidR="00D1153F" w:rsidRPr="00E17F0E" w:rsidRDefault="00D1153F" w:rsidP="00E17F0E">
      <w:pPr>
        <w:ind w:leftChars="57" w:left="120" w:firstLineChars="150" w:firstLine="27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noProof/>
          <w:sz w:val="18"/>
          <w:szCs w:val="18"/>
        </w:rPr>
        <w:pict>
          <v:shape id="图片 24" o:spid="_x0000_i1058" type="#_x0000_t75" alt="学科网(www.zxxk.com)--教育资源门户，提供试卷、教案、课件、论文、素材及各类教学资源下载，还有大量而丰富的教学相关资讯！" style="width:138.75pt;height:123pt;visibility:visible">
            <v:imagedata r:id="rId48" o:title="" blacklevel="5898f"/>
          </v:shape>
        </w:pict>
      </w:r>
    </w:p>
    <w:p w:rsidR="00D1153F" w:rsidRPr="00E17F0E" w:rsidRDefault="00D1153F" w:rsidP="00E17F0E">
      <w:pPr>
        <w:ind w:leftChars="57" w:left="120" w:firstLineChars="50" w:firstLine="9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2</w:t>
      </w:r>
      <w:r w:rsidRPr="00E17F0E">
        <w:rPr>
          <w:rFonts w:ascii="Times New Roman" w:hAnsi="Times New Roman" w:hint="eastAsia"/>
          <w:sz w:val="18"/>
          <w:szCs w:val="18"/>
        </w:rPr>
        <w:t>）</w:t>
      </w:r>
      <w:r w:rsidRPr="00E17F0E">
        <w:rPr>
          <w:rFonts w:ascii="Times New Roman" w:hAnsi="Times New Roman"/>
          <w:sz w:val="18"/>
          <w:szCs w:val="18"/>
        </w:rPr>
        <w:t xml:space="preserve"> </w:t>
      </w:r>
      <w:r w:rsidRPr="00E17F0E">
        <w:rPr>
          <w:rFonts w:ascii="Times New Roman" w:hAnsi="Times New Roman" w:hint="eastAsia"/>
          <w:sz w:val="18"/>
          <w:szCs w:val="18"/>
        </w:rPr>
        <w:t>连接电路时，开关未断开</w:t>
      </w:r>
      <w:r w:rsidRPr="00E17F0E">
        <w:rPr>
          <w:rFonts w:ascii="Times New Roman" w:hAnsi="Times New Roman"/>
          <w:sz w:val="18"/>
          <w:szCs w:val="18"/>
        </w:rPr>
        <w:t xml:space="preserve"> </w:t>
      </w:r>
    </w:p>
    <w:p w:rsidR="00D1153F" w:rsidRPr="00E17F0E" w:rsidRDefault="00D1153F" w:rsidP="00E17F0E">
      <w:pPr>
        <w:ind w:firstLineChars="100" w:firstLine="18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3</w:t>
      </w:r>
      <w:r w:rsidRPr="00E17F0E">
        <w:rPr>
          <w:rFonts w:ascii="Times New Roman" w:hAnsi="Times New Roman" w:hint="eastAsia"/>
          <w:sz w:val="18"/>
          <w:szCs w:val="18"/>
        </w:rPr>
        <w:t>）</w:t>
      </w:r>
      <w:r w:rsidRPr="00E17F0E">
        <w:rPr>
          <w:rFonts w:ascii="Times New Roman" w:hAnsi="Times New Roman"/>
          <w:sz w:val="18"/>
          <w:szCs w:val="18"/>
        </w:rPr>
        <w:t xml:space="preserve"> 5  </w:t>
      </w:r>
    </w:p>
    <w:p w:rsidR="00D1153F" w:rsidRPr="00E17F0E" w:rsidRDefault="00D1153F" w:rsidP="00E17F0E">
      <w:pPr>
        <w:ind w:firstLineChars="100" w:firstLine="18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4</w:t>
      </w:r>
      <w:r w:rsidRPr="00E17F0E">
        <w:rPr>
          <w:rFonts w:ascii="Times New Roman" w:hAnsi="Times New Roman" w:hint="eastAsia"/>
          <w:sz w:val="18"/>
          <w:szCs w:val="18"/>
        </w:rPr>
        <w:t>）大梦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测量电压时不需</w:t>
      </w:r>
      <w:r w:rsidRPr="00E17F0E">
        <w:rPr>
          <w:rFonts w:ascii="Times New Roman" w:hAnsi="Times New Roman"/>
          <w:noProof/>
          <w:sz w:val="18"/>
          <w:szCs w:val="18"/>
        </w:rPr>
        <w:pict>
          <v:shape id="图片 25" o:spid="_x0000_i1059" type="#_x0000_t75" alt="学科网(www.zxxk.com)--教育资源门户，提供试卷、教案、课件、论文、素材及各类教学资源下载，还有大量而丰富的教学相关资讯！" style="width:1.5pt;height:1.5pt;visibility:visible">
            <v:imagedata r:id="rId22" o:title=""/>
          </v:shape>
        </w:pict>
      </w:r>
      <w:r w:rsidRPr="00E17F0E">
        <w:rPr>
          <w:rFonts w:ascii="Times New Roman" w:hAnsi="Times New Roman" w:hint="eastAsia"/>
          <w:sz w:val="18"/>
          <w:szCs w:val="18"/>
        </w:rPr>
        <w:t>要换接电压表。操作简单方便</w:t>
      </w:r>
    </w:p>
    <w:p w:rsidR="00D1153F" w:rsidRPr="00E17F0E" w:rsidRDefault="00D1153F" w:rsidP="00E17F0E">
      <w:pPr>
        <w:ind w:firstLineChars="100" w:firstLine="180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ind w:firstLineChars="100" w:firstLine="180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ind w:firstLineChars="100" w:firstLine="180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ind w:firstLineChars="100" w:firstLine="180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widowControl w:val="0"/>
        <w:numPr>
          <w:ilvl w:val="0"/>
          <w:numId w:val="16"/>
        </w:numPr>
        <w:ind w:left="0" w:firstLine="0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ind w:leftChars="57" w:left="120" w:firstLineChars="250" w:firstLine="45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noProof/>
          <w:sz w:val="18"/>
          <w:szCs w:val="18"/>
        </w:rPr>
        <w:pict>
          <v:shape id="图片 27" o:spid="_x0000_i1060" type="#_x0000_t75" alt="学科网(www.zxxk.com)--教育资源门户，提供试卷、教案、课件、论文、素材及各类教学资源下载，还有大量而丰富的教学相关资讯！" style="width:409.5pt;height:116.25pt;visibility:visible">
            <v:imagedata r:id="rId49" o:title="" blacklevel="5898f"/>
          </v:shape>
        </w:pic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1</w:t>
      </w:r>
      <w:r w:rsidRPr="00E17F0E">
        <w:rPr>
          <w:rFonts w:ascii="Times New Roman" w:hAnsi="Times New Roman" w:hint="eastAsia"/>
          <w:sz w:val="18"/>
          <w:szCs w:val="18"/>
        </w:rPr>
        <w:t>）煤油的比热容小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2</w:t>
      </w:r>
      <w:r w:rsidRPr="00E17F0E">
        <w:rPr>
          <w:rFonts w:ascii="Times New Roman" w:hAnsi="Times New Roman" w:hint="eastAsia"/>
          <w:sz w:val="18"/>
          <w:szCs w:val="18"/>
        </w:rPr>
        <w:t>）电阻</w:t>
      </w:r>
      <w:r w:rsidRPr="00E17F0E">
        <w:rPr>
          <w:rFonts w:ascii="Times New Roman" w:hAnsi="Times New Roman"/>
          <w:sz w:val="18"/>
          <w:szCs w:val="18"/>
        </w:rPr>
        <w:t xml:space="preserve">  </w:t>
      </w: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3</w:t>
      </w:r>
      <w:r w:rsidRPr="00E17F0E">
        <w:rPr>
          <w:rFonts w:ascii="Times New Roman" w:hAnsi="Times New Roman" w:hint="eastAsia"/>
          <w:sz w:val="18"/>
          <w:szCs w:val="18"/>
        </w:rPr>
        <w:t>）移动滑动变阻器滑片，比较通电时间相同时，甲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或乙</w:t>
      </w:r>
      <w:r w:rsidRPr="00E17F0E">
        <w:rPr>
          <w:rFonts w:ascii="Times New Roman" w:hAnsi="Times New Roman"/>
          <w:sz w:val="18"/>
          <w:szCs w:val="18"/>
        </w:rPr>
        <w:t>)</w:t>
      </w:r>
      <w:r w:rsidRPr="00E17F0E">
        <w:rPr>
          <w:rFonts w:ascii="Times New Roman" w:hAnsi="Times New Roman" w:hint="eastAsia"/>
          <w:sz w:val="18"/>
          <w:szCs w:val="18"/>
        </w:rPr>
        <w:t>烧瓶中温度计的示数变化</w:t>
      </w:r>
      <w:r w:rsidRPr="00E17F0E">
        <w:rPr>
          <w:rFonts w:ascii="Times New Roman" w:hAnsi="Times New Roman"/>
          <w:sz w:val="18"/>
          <w:szCs w:val="18"/>
        </w:rPr>
        <w:t xml:space="preserve"> </w:t>
      </w: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4</w:t>
      </w:r>
      <w:r w:rsidRPr="00E17F0E">
        <w:rPr>
          <w:rFonts w:ascii="Times New Roman" w:hAnsi="Times New Roman" w:hint="eastAsia"/>
          <w:sz w:val="18"/>
          <w:szCs w:val="18"/>
        </w:rPr>
        <w:t>）</w:t>
      </w:r>
      <w:r w:rsidRPr="00E17F0E">
        <w:rPr>
          <w:rFonts w:ascii="Times New Roman" w:hAnsi="Times New Roman"/>
          <w:sz w:val="18"/>
          <w:szCs w:val="18"/>
        </w:rPr>
        <w:t xml:space="preserve"> </w:t>
      </w:r>
      <w:r w:rsidRPr="00E17F0E">
        <w:rPr>
          <w:rFonts w:ascii="Times New Roman" w:hAnsi="Times New Roman"/>
          <w:position w:val="-32"/>
          <w:sz w:val="18"/>
          <w:szCs w:val="18"/>
        </w:rPr>
        <w:object w:dxaOrig="1300" w:dyaOrig="740">
          <v:shape id="_x0000_i1061" type="#_x0000_t75" alt="学科网(www.zxxk.com)--教育资源门户，提供试卷、教案、课件、论文、素材及各类教学资源下载，还有大量而丰富的教学相关资讯！" style="width:65.25pt;height:36.75pt" o:ole="">
            <v:imagedata r:id="rId50" o:title=""/>
          </v:shape>
          <o:OLEObject Type="Embed" ProgID="Equation.3" ShapeID="_x0000_i1061" DrawAspect="Content" ObjectID="_1459101615" r:id="rId51"/>
        </w:object>
      </w:r>
    </w:p>
    <w:p w:rsidR="00D1153F" w:rsidRPr="00E17F0E" w:rsidRDefault="00D1153F" w:rsidP="0011461A">
      <w:pPr>
        <w:widowControl w:val="0"/>
        <w:numPr>
          <w:ilvl w:val="0"/>
          <w:numId w:val="16"/>
        </w:num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1</w:t>
      </w:r>
      <w:r w:rsidRPr="00E17F0E">
        <w:rPr>
          <w:rFonts w:ascii="Times New Roman" w:hAnsi="Times New Roman" w:hint="eastAsia"/>
          <w:sz w:val="18"/>
          <w:szCs w:val="18"/>
        </w:rPr>
        <w:t>）惯性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或动能</w:t>
      </w:r>
      <w:r w:rsidRPr="00E17F0E">
        <w:rPr>
          <w:rFonts w:ascii="Times New Roman" w:hAnsi="Times New Roman"/>
          <w:sz w:val="18"/>
          <w:szCs w:val="18"/>
        </w:rPr>
        <w:t>)</w:t>
      </w:r>
    </w:p>
    <w:p w:rsidR="00D1153F" w:rsidRPr="00E17F0E" w:rsidRDefault="00D1153F" w:rsidP="00E17F0E">
      <w:pPr>
        <w:ind w:leftChars="57" w:left="120" w:firstLineChars="150" w:firstLine="27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2</w:t>
      </w:r>
      <w:r w:rsidRPr="00E17F0E">
        <w:rPr>
          <w:rFonts w:ascii="Times New Roman" w:hAnsi="Times New Roman" w:hint="eastAsia"/>
          <w:sz w:val="18"/>
          <w:szCs w:val="18"/>
        </w:rPr>
        <w:t>）滑行距离与速度有关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或相同情况下。速度越快，滑行距离越远</w:t>
      </w:r>
      <w:r w:rsidRPr="00E17F0E">
        <w:rPr>
          <w:rFonts w:ascii="Times New Roman" w:hAnsi="Times New Roman"/>
          <w:sz w:val="18"/>
          <w:szCs w:val="18"/>
        </w:rPr>
        <w:t xml:space="preserve">)     </w:t>
      </w:r>
    </w:p>
    <w:p w:rsidR="00D1153F" w:rsidRPr="00E17F0E" w:rsidRDefault="00D1153F" w:rsidP="00E17F0E">
      <w:pPr>
        <w:ind w:leftChars="57" w:left="120" w:firstLineChars="150" w:firstLine="27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 w:hint="eastAsia"/>
          <w:sz w:val="18"/>
          <w:szCs w:val="18"/>
        </w:rPr>
        <w:t>（</w:t>
      </w:r>
      <w:r w:rsidRPr="00E17F0E">
        <w:rPr>
          <w:rFonts w:ascii="Times New Roman" w:hAnsi="Times New Roman"/>
          <w:sz w:val="18"/>
          <w:szCs w:val="18"/>
        </w:rPr>
        <w:t>3</w:t>
      </w:r>
      <w:r w:rsidRPr="00E17F0E">
        <w:rPr>
          <w:rFonts w:ascii="Times New Roman" w:hAnsi="Times New Roman" w:hint="eastAsia"/>
          <w:sz w:val="18"/>
          <w:szCs w:val="18"/>
        </w:rPr>
        <w:t>）超速危险</w:t>
      </w:r>
      <w:r w:rsidRPr="00E17F0E">
        <w:rPr>
          <w:rFonts w:ascii="Times New Roman" w:hAnsi="Times New Roman"/>
          <w:sz w:val="18"/>
          <w:szCs w:val="18"/>
        </w:rPr>
        <w:t>(</w:t>
      </w:r>
      <w:r w:rsidRPr="00E17F0E">
        <w:rPr>
          <w:rFonts w:ascii="Times New Roman" w:hAnsi="Times New Roman" w:hint="eastAsia"/>
          <w:sz w:val="18"/>
          <w:szCs w:val="18"/>
        </w:rPr>
        <w:t>或</w:t>
      </w:r>
      <w:r w:rsidRPr="00E17F0E">
        <w:rPr>
          <w:rFonts w:ascii="宋体" w:hAnsi="宋体" w:cs="宋体" w:hint="eastAsia"/>
          <w:sz w:val="18"/>
          <w:szCs w:val="18"/>
        </w:rPr>
        <w:t>①</w:t>
      </w:r>
      <w:r w:rsidRPr="00E17F0E">
        <w:rPr>
          <w:rFonts w:ascii="Times New Roman" w:hAnsi="Times New Roman" w:hint="eastAsia"/>
          <w:sz w:val="18"/>
          <w:szCs w:val="18"/>
        </w:rPr>
        <w:t>严禁超速</w:t>
      </w:r>
      <w:r w:rsidRPr="00E17F0E">
        <w:rPr>
          <w:rFonts w:ascii="宋体" w:hAnsi="宋体" w:cs="宋体" w:hint="eastAsia"/>
          <w:sz w:val="18"/>
          <w:szCs w:val="18"/>
        </w:rPr>
        <w:t>②</w:t>
      </w:r>
      <w:r w:rsidRPr="00E17F0E">
        <w:rPr>
          <w:rFonts w:ascii="Times New Roman" w:hAnsi="Times New Roman" w:hint="eastAsia"/>
          <w:sz w:val="18"/>
          <w:szCs w:val="18"/>
        </w:rPr>
        <w:t>十次肇事九次快</w:t>
      </w:r>
      <w:r w:rsidRPr="00E17F0E">
        <w:rPr>
          <w:rFonts w:ascii="宋体" w:hAnsi="宋体" w:cs="宋体" w:hint="eastAsia"/>
          <w:sz w:val="18"/>
          <w:szCs w:val="18"/>
        </w:rPr>
        <w:t>③</w:t>
      </w:r>
      <w:r w:rsidRPr="00E17F0E">
        <w:rPr>
          <w:rFonts w:ascii="Times New Roman" w:hAnsi="Times New Roman" w:hint="eastAsia"/>
          <w:sz w:val="18"/>
          <w:szCs w:val="18"/>
        </w:rPr>
        <w:t>为了你和他人的安全，请减速慢行等</w:t>
      </w:r>
      <w:r w:rsidRPr="00E17F0E">
        <w:rPr>
          <w:rFonts w:ascii="Times New Roman" w:hAnsi="Times New Roman"/>
          <w:sz w:val="18"/>
          <w:szCs w:val="18"/>
        </w:rPr>
        <w:t xml:space="preserve">) </w:t>
      </w:r>
    </w:p>
    <w:tbl>
      <w:tblPr>
        <w:tblW w:w="0" w:type="auto"/>
        <w:jc w:val="center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576"/>
        <w:gridCol w:w="1656"/>
        <w:gridCol w:w="1501"/>
      </w:tblGrid>
      <w:tr w:rsidR="00D1153F" w:rsidRPr="00E17F0E" w:rsidTr="0048619C">
        <w:trPr>
          <w:jc w:val="center"/>
        </w:trPr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  <w:r w:rsidRPr="00E17F0E">
              <w:rPr>
                <w:rFonts w:ascii="Times New Roman" w:hAnsi="Times New Roman" w:hint="eastAsia"/>
                <w:sz w:val="18"/>
                <w:szCs w:val="18"/>
              </w:rPr>
              <w:t>次数</w:t>
            </w: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  <w:r w:rsidRPr="00E17F0E">
              <w:rPr>
                <w:rFonts w:ascii="Times New Roman" w:hAnsi="Times New Roman" w:hint="eastAsia"/>
                <w:sz w:val="18"/>
                <w:szCs w:val="18"/>
              </w:rPr>
              <w:t>水平面的粗糙程度</w:t>
            </w: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  <w:r w:rsidRPr="00E17F0E">
              <w:rPr>
                <w:rFonts w:ascii="Times New Roman" w:hAnsi="Times New Roman" w:hint="eastAsia"/>
                <w:sz w:val="18"/>
                <w:szCs w:val="18"/>
              </w:rPr>
              <w:t>滑行的距离</w:t>
            </w:r>
            <w:r w:rsidRPr="00E17F0E">
              <w:rPr>
                <w:rFonts w:ascii="Times New Roman" w:hAnsi="Times New Roman"/>
                <w:sz w:val="18"/>
                <w:szCs w:val="18"/>
              </w:rPr>
              <w:t>s/cm</w:t>
            </w:r>
          </w:p>
        </w:tc>
      </w:tr>
      <w:tr w:rsidR="00D1153F" w:rsidRPr="00E17F0E" w:rsidTr="0048619C">
        <w:trPr>
          <w:jc w:val="center"/>
        </w:trPr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  <w:r w:rsidRPr="00E17F0E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D1153F" w:rsidRPr="00E17F0E" w:rsidTr="0048619C">
        <w:trPr>
          <w:jc w:val="center"/>
        </w:trPr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  <w:r w:rsidRPr="00E17F0E">
              <w:rPr>
                <w:rFonts w:ascii="Times New Roman" w:hAnsi="Times New Roman"/>
                <w:sz w:val="18"/>
                <w:szCs w:val="18"/>
              </w:rPr>
              <w:t>2</w:t>
            </w: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D1153F" w:rsidRPr="00E17F0E" w:rsidTr="0048619C">
        <w:trPr>
          <w:jc w:val="center"/>
        </w:trPr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  <w:r w:rsidRPr="00E17F0E">
              <w:rPr>
                <w:rFonts w:ascii="Times New Roman" w:hAnsi="Times New Roman"/>
                <w:sz w:val="18"/>
                <w:szCs w:val="18"/>
              </w:rPr>
              <w:t>3</w:t>
            </w: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0" w:type="auto"/>
          </w:tcPr>
          <w:p w:rsidR="00D1153F" w:rsidRPr="00E17F0E" w:rsidRDefault="00D1153F" w:rsidP="00242CFB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</w:tr>
    </w:tbl>
    <w:p w:rsidR="00D1153F" w:rsidRPr="00E17F0E" w:rsidRDefault="00D1153F" w:rsidP="0011461A">
      <w:pPr>
        <w:pStyle w:val="ListParagraph"/>
        <w:numPr>
          <w:ilvl w:val="0"/>
          <w:numId w:val="18"/>
        </w:numPr>
        <w:ind w:firstLineChars="0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E17F0E">
      <w:pPr>
        <w:ind w:leftChars="57" w:left="120" w:firstLineChars="150" w:firstLine="270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noProof/>
          <w:sz w:val="18"/>
          <w:szCs w:val="18"/>
        </w:rPr>
        <w:pict>
          <v:shape id="图片 28" o:spid="_x0000_i1062" type="#_x0000_t75" alt="学科网(www.zxxk.com)--教育资源门户，提供试卷、教案、课件、论文、素材及各类教学资源下载，还有大量而丰富的教学相关资讯！" style="width:6in;height:181.5pt;visibility:visible">
            <v:imagedata r:id="rId52" o:title="" croptop="20773f" cropbottom="28819f" cropleft="5082f" cropright="4950f" blacklevel="5898f"/>
          </v:shape>
        </w:pict>
      </w: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ind w:firstLine="435"/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sz w:val="18"/>
          <w:szCs w:val="18"/>
        </w:rPr>
        <w:t>42</w:t>
      </w: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  <w:r w:rsidRPr="00E17F0E">
        <w:rPr>
          <w:rFonts w:ascii="Times New Roman" w:hAnsi="Times New Roman"/>
          <w:noProof/>
          <w:sz w:val="18"/>
          <w:szCs w:val="18"/>
        </w:rPr>
        <w:pict>
          <v:shape id="图片 29" o:spid="_x0000_i1063" type="#_x0000_t75" alt="学科网(www.zxxk.com)--教育资源门户，提供试卷、教案、课件、论文、素材及各类教学资源下载，还有大量而丰富的教学相关资讯！" style="width:419.25pt;height:147pt;visibility:visible">
            <v:imagedata r:id="rId53" o:title="" croptop="48845f" cropbottom="4466f" cropleft="4812f" cropright="5246f" blacklevel="5898f"/>
          </v:shape>
        </w:pict>
      </w: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11461A">
      <w:pPr>
        <w:rPr>
          <w:rFonts w:ascii="Times New Roman" w:hAnsi="Times New Roman"/>
          <w:sz w:val="18"/>
          <w:szCs w:val="18"/>
        </w:rPr>
      </w:pPr>
    </w:p>
    <w:p w:rsidR="00D1153F" w:rsidRPr="00E17F0E" w:rsidRDefault="00D1153F" w:rsidP="00712464">
      <w:pPr>
        <w:spacing w:line="264" w:lineRule="auto"/>
        <w:rPr>
          <w:rFonts w:ascii="Times New Roman" w:hAnsi="Times New Roman"/>
          <w:b/>
          <w:sz w:val="18"/>
          <w:szCs w:val="18"/>
        </w:rPr>
      </w:pPr>
    </w:p>
    <w:sectPr w:rsidR="00D1153F" w:rsidRPr="00E17F0E" w:rsidSect="00453F95">
      <w:headerReference w:type="default" r:id="rId54"/>
      <w:footerReference w:type="default" r:id="rId55"/>
      <w:pgSz w:w="11907" w:h="16160" w:code="9"/>
      <w:pgMar w:top="1247" w:right="851" w:bottom="1247" w:left="851" w:header="397" w:footer="680" w:gutter="0"/>
      <w:cols w:sep="1" w:space="425"/>
      <w:vAlign w:val="center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1153F" w:rsidRDefault="00D1153F" w:rsidP="00FF775D">
      <w:r>
        <w:separator/>
      </w:r>
    </w:p>
  </w:endnote>
  <w:endnote w:type="continuationSeparator" w:id="0">
    <w:p w:rsidR="00D1153F" w:rsidRDefault="00D1153F" w:rsidP="00FF775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>
    <w:pPr>
      <w:pStyle w:val="Footer"/>
      <w:jc w:val="center"/>
    </w:pPr>
    <w:r w:rsidRPr="007359E6">
      <w:rPr>
        <w:rFonts w:ascii="宋体" w:hAnsi="宋体"/>
        <w:sz w:val="21"/>
        <w:szCs w:val="21"/>
      </w:rPr>
      <w:fldChar w:fldCharType="begin"/>
    </w:r>
    <w:r w:rsidRPr="007359E6">
      <w:rPr>
        <w:rFonts w:ascii="宋体" w:hAnsi="宋体"/>
        <w:sz w:val="21"/>
        <w:szCs w:val="21"/>
      </w:rPr>
      <w:instrText>PAGE   \* MERGEFORMAT</w:instrText>
    </w:r>
    <w:r w:rsidRPr="007359E6">
      <w:rPr>
        <w:rFonts w:ascii="宋体" w:hAnsi="宋体"/>
        <w:sz w:val="21"/>
        <w:szCs w:val="21"/>
      </w:rPr>
      <w:fldChar w:fldCharType="separate"/>
    </w:r>
    <w:r w:rsidRPr="00453F95">
      <w:rPr>
        <w:rFonts w:ascii="Times New Roman" w:hAnsi="Times New Roman"/>
        <w:noProof/>
        <w:sz w:val="21"/>
        <w:szCs w:val="21"/>
        <w:lang w:val="zh-CN"/>
      </w:rPr>
      <w:t>3</w:t>
    </w:r>
    <w:r w:rsidRPr="007359E6">
      <w:rPr>
        <w:rFonts w:ascii="宋体" w:hAnsi="宋体"/>
        <w:sz w:val="21"/>
        <w:szCs w:val="21"/>
      </w:rPr>
      <w:fldChar w:fldCharType="end"/>
    </w:r>
  </w:p>
  <w:p w:rsidR="00D1153F" w:rsidRDefault="00D1153F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>
    <w:pPr>
      <w:pStyle w:val="Footer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>
    <w:pPr>
      <w:pStyle w:val="Footer"/>
      <w:jc w:val="center"/>
    </w:pPr>
    <w:r w:rsidRPr="007359E6">
      <w:rPr>
        <w:rFonts w:ascii="宋体" w:hAnsi="宋体"/>
        <w:sz w:val="21"/>
        <w:szCs w:val="21"/>
      </w:rPr>
      <w:fldChar w:fldCharType="begin"/>
    </w:r>
    <w:r w:rsidRPr="007359E6">
      <w:rPr>
        <w:rFonts w:ascii="宋体" w:hAnsi="宋体"/>
        <w:sz w:val="21"/>
        <w:szCs w:val="21"/>
      </w:rPr>
      <w:instrText>PAGE   \* MERGEFORMAT</w:instrText>
    </w:r>
    <w:r w:rsidRPr="007359E6">
      <w:rPr>
        <w:rFonts w:ascii="宋体" w:hAnsi="宋体"/>
        <w:sz w:val="21"/>
        <w:szCs w:val="21"/>
      </w:rPr>
      <w:fldChar w:fldCharType="separate"/>
    </w:r>
    <w:r w:rsidRPr="00453F95">
      <w:rPr>
        <w:rFonts w:ascii="Times New Roman" w:hAnsi="Times New Roman"/>
        <w:noProof/>
        <w:sz w:val="21"/>
        <w:szCs w:val="21"/>
        <w:lang w:val="zh-CN"/>
      </w:rPr>
      <w:t>8</w:t>
    </w:r>
    <w:r w:rsidRPr="007359E6">
      <w:rPr>
        <w:rFonts w:ascii="宋体" w:hAnsi="宋体"/>
        <w:sz w:val="21"/>
        <w:szCs w:val="21"/>
      </w:rPr>
      <w:fldChar w:fldCharType="end"/>
    </w:r>
  </w:p>
  <w:p w:rsidR="00D1153F" w:rsidRDefault="00D1153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1153F" w:rsidRDefault="00D1153F" w:rsidP="00FF775D">
      <w:r>
        <w:separator/>
      </w:r>
    </w:p>
  </w:footnote>
  <w:footnote w:type="continuationSeparator" w:id="0">
    <w:p w:rsidR="00D1153F" w:rsidRDefault="00D1153F" w:rsidP="00FF775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 w:rsidP="00E17F0E">
    <w:pPr>
      <w:jc w:val="center"/>
    </w:pPr>
    <w:bookmarkStart w:id="0" w:name="_GoBack"/>
    <w:bookmarkEnd w:id="0"/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>
    <w:pPr>
      <w:pStyle w:val="Header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153F" w:rsidRDefault="00D1153F" w:rsidP="000B1503">
    <w:pPr>
      <w:jc w:val="cent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DA0CEE"/>
    <w:multiLevelType w:val="hybridMultilevel"/>
    <w:tmpl w:val="9260F332"/>
    <w:lvl w:ilvl="0" w:tplc="F5C63E1E">
      <w:start w:val="11"/>
      <w:numFmt w:val="decimal"/>
      <w:lvlText w:val="%1."/>
      <w:lvlJc w:val="left"/>
      <w:pPr>
        <w:ind w:left="42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">
    <w:nsid w:val="195C1800"/>
    <w:multiLevelType w:val="hybridMultilevel"/>
    <w:tmpl w:val="D07496C2"/>
    <w:lvl w:ilvl="0" w:tplc="159670FC">
      <w:start w:val="1"/>
      <w:numFmt w:val="decimal"/>
      <w:lvlText w:val="（%1）"/>
      <w:lvlJc w:val="left"/>
      <w:pPr>
        <w:ind w:left="11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2">
    <w:nsid w:val="251D7BCD"/>
    <w:multiLevelType w:val="hybridMultilevel"/>
    <w:tmpl w:val="48649ED0"/>
    <w:lvl w:ilvl="0" w:tplc="B61CFE14">
      <w:start w:val="29"/>
      <w:numFmt w:val="decimal"/>
      <w:lvlText w:val="%1."/>
      <w:lvlJc w:val="left"/>
      <w:pPr>
        <w:tabs>
          <w:tab w:val="num" w:pos="540"/>
        </w:tabs>
        <w:ind w:left="54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3">
    <w:nsid w:val="296F4D52"/>
    <w:multiLevelType w:val="hybridMultilevel"/>
    <w:tmpl w:val="6F660EBC"/>
    <w:lvl w:ilvl="0" w:tplc="D624BD1C">
      <w:start w:val="41"/>
      <w:numFmt w:val="decimal"/>
      <w:lvlText w:val="%1."/>
      <w:lvlJc w:val="left"/>
      <w:pPr>
        <w:ind w:left="90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4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  <w:rPr>
        <w:rFonts w:cs="Times New Roman"/>
      </w:rPr>
    </w:lvl>
  </w:abstractNum>
  <w:abstractNum w:abstractNumId="4">
    <w:nsid w:val="3D645F64"/>
    <w:multiLevelType w:val="hybridMultilevel"/>
    <w:tmpl w:val="22765CFA"/>
    <w:lvl w:ilvl="0" w:tplc="DCE4D7BE">
      <w:start w:val="1"/>
      <w:numFmt w:val="upperLetter"/>
      <w:lvlText w:val="%1．"/>
      <w:lvlJc w:val="left"/>
      <w:pPr>
        <w:ind w:left="1270" w:hanging="39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  <w:rPr>
        <w:rFonts w:cs="Times New Roman"/>
      </w:rPr>
    </w:lvl>
  </w:abstractNum>
  <w:abstractNum w:abstractNumId="5">
    <w:nsid w:val="40FB2590"/>
    <w:multiLevelType w:val="hybridMultilevel"/>
    <w:tmpl w:val="D2F6CC26"/>
    <w:lvl w:ilvl="0" w:tplc="5E7654B2">
      <w:start w:val="32"/>
      <w:numFmt w:val="decimal"/>
      <w:lvlText w:val="%1."/>
      <w:lvlJc w:val="left"/>
      <w:pPr>
        <w:tabs>
          <w:tab w:val="num" w:pos="540"/>
        </w:tabs>
        <w:ind w:left="54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60"/>
        </w:tabs>
        <w:ind w:left="9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380"/>
        </w:tabs>
        <w:ind w:left="13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800"/>
        </w:tabs>
        <w:ind w:left="18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220"/>
        </w:tabs>
        <w:ind w:left="22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640"/>
        </w:tabs>
        <w:ind w:left="26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060"/>
        </w:tabs>
        <w:ind w:left="30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480"/>
        </w:tabs>
        <w:ind w:left="34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900"/>
        </w:tabs>
        <w:ind w:left="3900" w:hanging="420"/>
      </w:pPr>
      <w:rPr>
        <w:rFonts w:cs="Times New Roman"/>
      </w:rPr>
    </w:lvl>
  </w:abstractNum>
  <w:abstractNum w:abstractNumId="6">
    <w:nsid w:val="41F62B60"/>
    <w:multiLevelType w:val="hybridMultilevel"/>
    <w:tmpl w:val="6C94DB78"/>
    <w:lvl w:ilvl="0" w:tplc="2F902284">
      <w:start w:val="9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i w:val="0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7">
    <w:nsid w:val="46056009"/>
    <w:multiLevelType w:val="hybridMultilevel"/>
    <w:tmpl w:val="0BA8B132"/>
    <w:lvl w:ilvl="0" w:tplc="3A8EA2FA">
      <w:start w:val="1"/>
      <w:numFmt w:val="decimal"/>
      <w:lvlText w:val="（%1）"/>
      <w:lvlJc w:val="left"/>
      <w:pPr>
        <w:ind w:left="1140" w:hanging="720"/>
      </w:pPr>
      <w:rPr>
        <w:rFonts w:ascii="宋体" w:eastAsia="宋体" w:hAnsi="宋体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8">
    <w:nsid w:val="463B11BB"/>
    <w:multiLevelType w:val="hybridMultilevel"/>
    <w:tmpl w:val="52643E38"/>
    <w:lvl w:ilvl="0" w:tplc="15A6CEA6">
      <w:start w:val="1"/>
      <w:numFmt w:val="decimal"/>
      <w:lvlText w:val="（%1）"/>
      <w:lvlJc w:val="left"/>
      <w:pPr>
        <w:ind w:left="1035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95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55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  <w:rPr>
        <w:rFonts w:cs="Times New Roman"/>
      </w:rPr>
    </w:lvl>
  </w:abstractNum>
  <w:abstractNum w:abstractNumId="9">
    <w:nsid w:val="4AF73375"/>
    <w:multiLevelType w:val="hybridMultilevel"/>
    <w:tmpl w:val="6124126C"/>
    <w:lvl w:ilvl="0" w:tplc="F38AA58C">
      <w:start w:val="1"/>
      <w:numFmt w:val="decimal"/>
      <w:lvlText w:val="（%1）"/>
      <w:lvlJc w:val="left"/>
      <w:pPr>
        <w:ind w:left="72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0">
    <w:nsid w:val="605B5B20"/>
    <w:multiLevelType w:val="hybridMultilevel"/>
    <w:tmpl w:val="E834CB14"/>
    <w:lvl w:ilvl="0" w:tplc="048CDFEC">
      <w:start w:val="1"/>
      <w:numFmt w:val="decimalEnclosedCircle"/>
      <w:lvlText w:val="%1"/>
      <w:lvlJc w:val="left"/>
      <w:pPr>
        <w:ind w:left="720" w:hanging="360"/>
      </w:pPr>
      <w:rPr>
        <w:rFonts w:ascii="宋体" w:eastAsia="宋体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0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  <w:rPr>
        <w:rFonts w:cs="Times New Roman"/>
      </w:rPr>
    </w:lvl>
  </w:abstractNum>
  <w:abstractNum w:abstractNumId="11">
    <w:nsid w:val="65291B2F"/>
    <w:multiLevelType w:val="hybridMultilevel"/>
    <w:tmpl w:val="45AAF6AA"/>
    <w:lvl w:ilvl="0" w:tplc="817CECB8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i w:val="0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2">
    <w:nsid w:val="6628596A"/>
    <w:multiLevelType w:val="hybridMultilevel"/>
    <w:tmpl w:val="A1D4F464"/>
    <w:lvl w:ilvl="0" w:tplc="FE9416D0">
      <w:start w:val="1"/>
      <w:numFmt w:val="decimal"/>
      <w:lvlText w:val="（%1）"/>
      <w:lvlJc w:val="left"/>
      <w:pPr>
        <w:ind w:left="1140" w:hanging="720"/>
      </w:pPr>
      <w:rPr>
        <w:rFonts w:ascii="宋体" w:eastAsia="宋体" w:hAnsi="宋体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13">
    <w:nsid w:val="664C383D"/>
    <w:multiLevelType w:val="hybridMultilevel"/>
    <w:tmpl w:val="CD0852CA"/>
    <w:lvl w:ilvl="0" w:tplc="1EBA0D12">
      <w:start w:val="1"/>
      <w:numFmt w:val="decimal"/>
      <w:lvlText w:val="（%1）"/>
      <w:lvlJc w:val="left"/>
      <w:pPr>
        <w:ind w:left="11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14">
    <w:nsid w:val="673D5479"/>
    <w:multiLevelType w:val="hybridMultilevel"/>
    <w:tmpl w:val="86329A50"/>
    <w:lvl w:ilvl="0" w:tplc="15F80BEA">
      <w:start w:val="1"/>
      <w:numFmt w:val="upperLetter"/>
      <w:lvlText w:val="%1．"/>
      <w:lvlJc w:val="left"/>
      <w:pPr>
        <w:ind w:left="2549" w:hanging="1575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814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654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3074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494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914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334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754" w:hanging="420"/>
      </w:pPr>
      <w:rPr>
        <w:rFonts w:cs="Times New Roman"/>
      </w:rPr>
    </w:lvl>
  </w:abstractNum>
  <w:abstractNum w:abstractNumId="15">
    <w:nsid w:val="682D59CA"/>
    <w:multiLevelType w:val="hybridMultilevel"/>
    <w:tmpl w:val="162C0158"/>
    <w:lvl w:ilvl="0" w:tplc="585E77CA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6">
    <w:nsid w:val="6D82506E"/>
    <w:multiLevelType w:val="hybridMultilevel"/>
    <w:tmpl w:val="B0AE8F58"/>
    <w:lvl w:ilvl="0" w:tplc="D08653E4">
      <w:start w:val="29"/>
      <w:numFmt w:val="decimal"/>
      <w:lvlText w:val="%1."/>
      <w:lvlJc w:val="left"/>
      <w:pPr>
        <w:ind w:left="42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7">
    <w:nsid w:val="6EE51A4A"/>
    <w:multiLevelType w:val="hybridMultilevel"/>
    <w:tmpl w:val="37E4898C"/>
    <w:lvl w:ilvl="0" w:tplc="3D762450">
      <w:start w:val="7"/>
      <w:numFmt w:val="decimal"/>
      <w:lvlText w:val="%1."/>
      <w:lvlJc w:val="left"/>
      <w:pPr>
        <w:ind w:left="42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11"/>
  </w:num>
  <w:num w:numId="2">
    <w:abstractNumId w:val="17"/>
  </w:num>
  <w:num w:numId="3">
    <w:abstractNumId w:val="6"/>
  </w:num>
  <w:num w:numId="4">
    <w:abstractNumId w:val="13"/>
  </w:num>
  <w:num w:numId="5">
    <w:abstractNumId w:val="12"/>
  </w:num>
  <w:num w:numId="6">
    <w:abstractNumId w:val="7"/>
  </w:num>
  <w:num w:numId="7">
    <w:abstractNumId w:val="1"/>
  </w:num>
  <w:num w:numId="8">
    <w:abstractNumId w:val="15"/>
  </w:num>
  <w:num w:numId="9">
    <w:abstractNumId w:val="10"/>
  </w:num>
  <w:num w:numId="10">
    <w:abstractNumId w:val="9"/>
  </w:num>
  <w:num w:numId="11">
    <w:abstractNumId w:val="14"/>
  </w:num>
  <w:num w:numId="12">
    <w:abstractNumId w:val="8"/>
  </w:num>
  <w:num w:numId="13">
    <w:abstractNumId w:val="4"/>
  </w:num>
  <w:num w:numId="14">
    <w:abstractNumId w:val="0"/>
  </w:num>
  <w:num w:numId="15">
    <w:abstractNumId w:val="16"/>
  </w:num>
  <w:num w:numId="16">
    <w:abstractNumId w:val="5"/>
  </w:num>
  <w:num w:numId="17">
    <w:abstractNumId w:val="2"/>
  </w:num>
  <w:num w:numId="18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F78AC"/>
    <w:rsid w:val="00000214"/>
    <w:rsid w:val="00010599"/>
    <w:rsid w:val="00012C5F"/>
    <w:rsid w:val="00022DEA"/>
    <w:rsid w:val="000257C4"/>
    <w:rsid w:val="00025978"/>
    <w:rsid w:val="000308B7"/>
    <w:rsid w:val="00037DB7"/>
    <w:rsid w:val="00037F25"/>
    <w:rsid w:val="00040084"/>
    <w:rsid w:val="0004113A"/>
    <w:rsid w:val="00041543"/>
    <w:rsid w:val="0004178B"/>
    <w:rsid w:val="0004181A"/>
    <w:rsid w:val="00046C29"/>
    <w:rsid w:val="0004727B"/>
    <w:rsid w:val="00051176"/>
    <w:rsid w:val="000513DE"/>
    <w:rsid w:val="0006187D"/>
    <w:rsid w:val="000644EB"/>
    <w:rsid w:val="00066974"/>
    <w:rsid w:val="0006728B"/>
    <w:rsid w:val="000726DB"/>
    <w:rsid w:val="00074955"/>
    <w:rsid w:val="00074FE2"/>
    <w:rsid w:val="0008627D"/>
    <w:rsid w:val="000A0FDA"/>
    <w:rsid w:val="000A17BE"/>
    <w:rsid w:val="000A30AA"/>
    <w:rsid w:val="000A3804"/>
    <w:rsid w:val="000A4759"/>
    <w:rsid w:val="000A54AC"/>
    <w:rsid w:val="000A7958"/>
    <w:rsid w:val="000B1503"/>
    <w:rsid w:val="000B79BB"/>
    <w:rsid w:val="000D0DF0"/>
    <w:rsid w:val="000D4990"/>
    <w:rsid w:val="000D6760"/>
    <w:rsid w:val="000D6F14"/>
    <w:rsid w:val="000E0013"/>
    <w:rsid w:val="000E17EB"/>
    <w:rsid w:val="000E56AB"/>
    <w:rsid w:val="000E74C1"/>
    <w:rsid w:val="000E7714"/>
    <w:rsid w:val="000F0CDC"/>
    <w:rsid w:val="000F2AEB"/>
    <w:rsid w:val="000F3C9D"/>
    <w:rsid w:val="000F7F36"/>
    <w:rsid w:val="00100BE3"/>
    <w:rsid w:val="00102871"/>
    <w:rsid w:val="00102A37"/>
    <w:rsid w:val="00104088"/>
    <w:rsid w:val="0010451E"/>
    <w:rsid w:val="0010510F"/>
    <w:rsid w:val="0011356C"/>
    <w:rsid w:val="00113633"/>
    <w:rsid w:val="00113F60"/>
    <w:rsid w:val="0011461A"/>
    <w:rsid w:val="00115803"/>
    <w:rsid w:val="001231E3"/>
    <w:rsid w:val="00124924"/>
    <w:rsid w:val="0013586E"/>
    <w:rsid w:val="00135BFF"/>
    <w:rsid w:val="00135F1C"/>
    <w:rsid w:val="00142B99"/>
    <w:rsid w:val="00144124"/>
    <w:rsid w:val="0014506D"/>
    <w:rsid w:val="00145A44"/>
    <w:rsid w:val="00150F0C"/>
    <w:rsid w:val="00153415"/>
    <w:rsid w:val="00153E0B"/>
    <w:rsid w:val="00153F1B"/>
    <w:rsid w:val="00156FD6"/>
    <w:rsid w:val="0015720E"/>
    <w:rsid w:val="00157B43"/>
    <w:rsid w:val="001627C8"/>
    <w:rsid w:val="00162E13"/>
    <w:rsid w:val="00164F34"/>
    <w:rsid w:val="00165B64"/>
    <w:rsid w:val="00171466"/>
    <w:rsid w:val="001719C9"/>
    <w:rsid w:val="00172D5E"/>
    <w:rsid w:val="00174D73"/>
    <w:rsid w:val="0018082A"/>
    <w:rsid w:val="00180AC4"/>
    <w:rsid w:val="0018461E"/>
    <w:rsid w:val="00190AAE"/>
    <w:rsid w:val="001924D4"/>
    <w:rsid w:val="00195132"/>
    <w:rsid w:val="00195B2A"/>
    <w:rsid w:val="00196368"/>
    <w:rsid w:val="001A5BB0"/>
    <w:rsid w:val="001B4989"/>
    <w:rsid w:val="001B69BA"/>
    <w:rsid w:val="001B6E2F"/>
    <w:rsid w:val="001C36A5"/>
    <w:rsid w:val="001C42F7"/>
    <w:rsid w:val="001C45F0"/>
    <w:rsid w:val="001C6BFA"/>
    <w:rsid w:val="001D43AD"/>
    <w:rsid w:val="001D4FA3"/>
    <w:rsid w:val="001D5EBC"/>
    <w:rsid w:val="001D5EC3"/>
    <w:rsid w:val="001E1E97"/>
    <w:rsid w:val="001E339D"/>
    <w:rsid w:val="001E49D3"/>
    <w:rsid w:val="001E5A95"/>
    <w:rsid w:val="001F4700"/>
    <w:rsid w:val="001F5E54"/>
    <w:rsid w:val="00200EC4"/>
    <w:rsid w:val="0021696B"/>
    <w:rsid w:val="00220323"/>
    <w:rsid w:val="00220B50"/>
    <w:rsid w:val="00224D4C"/>
    <w:rsid w:val="00225784"/>
    <w:rsid w:val="00230E7A"/>
    <w:rsid w:val="0023421A"/>
    <w:rsid w:val="00242CFB"/>
    <w:rsid w:val="002446C9"/>
    <w:rsid w:val="002455B7"/>
    <w:rsid w:val="002463D9"/>
    <w:rsid w:val="00251062"/>
    <w:rsid w:val="002514ED"/>
    <w:rsid w:val="00251668"/>
    <w:rsid w:val="00251CF0"/>
    <w:rsid w:val="0025367A"/>
    <w:rsid w:val="002544BB"/>
    <w:rsid w:val="002548AD"/>
    <w:rsid w:val="00256899"/>
    <w:rsid w:val="00256D9E"/>
    <w:rsid w:val="00260794"/>
    <w:rsid w:val="002618B7"/>
    <w:rsid w:val="00261C06"/>
    <w:rsid w:val="002656C0"/>
    <w:rsid w:val="00266C9B"/>
    <w:rsid w:val="00272DD9"/>
    <w:rsid w:val="0027412E"/>
    <w:rsid w:val="0027542D"/>
    <w:rsid w:val="00277190"/>
    <w:rsid w:val="00277A15"/>
    <w:rsid w:val="00280DA2"/>
    <w:rsid w:val="0028162C"/>
    <w:rsid w:val="00282231"/>
    <w:rsid w:val="00282D2D"/>
    <w:rsid w:val="0028341D"/>
    <w:rsid w:val="00284A60"/>
    <w:rsid w:val="002914B6"/>
    <w:rsid w:val="002A2514"/>
    <w:rsid w:val="002A6082"/>
    <w:rsid w:val="002A6E4D"/>
    <w:rsid w:val="002A7417"/>
    <w:rsid w:val="002A7BE3"/>
    <w:rsid w:val="002B1F67"/>
    <w:rsid w:val="002B753E"/>
    <w:rsid w:val="002C2F6D"/>
    <w:rsid w:val="002C4641"/>
    <w:rsid w:val="002D08DA"/>
    <w:rsid w:val="002D110B"/>
    <w:rsid w:val="002E07B3"/>
    <w:rsid w:val="002E17DF"/>
    <w:rsid w:val="002E66F8"/>
    <w:rsid w:val="002E76B9"/>
    <w:rsid w:val="002F0BC7"/>
    <w:rsid w:val="002F2976"/>
    <w:rsid w:val="002F3C34"/>
    <w:rsid w:val="002F7CB0"/>
    <w:rsid w:val="00301B72"/>
    <w:rsid w:val="0030558E"/>
    <w:rsid w:val="0031093A"/>
    <w:rsid w:val="00311CCE"/>
    <w:rsid w:val="0031264B"/>
    <w:rsid w:val="00313580"/>
    <w:rsid w:val="00315991"/>
    <w:rsid w:val="00320FE8"/>
    <w:rsid w:val="003312CB"/>
    <w:rsid w:val="003314AF"/>
    <w:rsid w:val="00331F6F"/>
    <w:rsid w:val="003432D6"/>
    <w:rsid w:val="0034680E"/>
    <w:rsid w:val="003511BE"/>
    <w:rsid w:val="00352D05"/>
    <w:rsid w:val="00353FFC"/>
    <w:rsid w:val="003557EE"/>
    <w:rsid w:val="003567AA"/>
    <w:rsid w:val="003606F7"/>
    <w:rsid w:val="00361396"/>
    <w:rsid w:val="00361DC2"/>
    <w:rsid w:val="00366966"/>
    <w:rsid w:val="0036780C"/>
    <w:rsid w:val="003742DC"/>
    <w:rsid w:val="00384487"/>
    <w:rsid w:val="003865A9"/>
    <w:rsid w:val="00397531"/>
    <w:rsid w:val="003A0093"/>
    <w:rsid w:val="003A164F"/>
    <w:rsid w:val="003A3673"/>
    <w:rsid w:val="003A3B12"/>
    <w:rsid w:val="003B4520"/>
    <w:rsid w:val="003B6E99"/>
    <w:rsid w:val="003C080C"/>
    <w:rsid w:val="003C0F03"/>
    <w:rsid w:val="003C1215"/>
    <w:rsid w:val="003D0E58"/>
    <w:rsid w:val="003D18C3"/>
    <w:rsid w:val="003D468D"/>
    <w:rsid w:val="003D49FA"/>
    <w:rsid w:val="003D780D"/>
    <w:rsid w:val="003E2717"/>
    <w:rsid w:val="003E273E"/>
    <w:rsid w:val="003E3387"/>
    <w:rsid w:val="003E74FB"/>
    <w:rsid w:val="003E7E87"/>
    <w:rsid w:val="003F0C68"/>
    <w:rsid w:val="003F4C31"/>
    <w:rsid w:val="003F4F96"/>
    <w:rsid w:val="003F6E03"/>
    <w:rsid w:val="00402880"/>
    <w:rsid w:val="00402972"/>
    <w:rsid w:val="00411772"/>
    <w:rsid w:val="004149F2"/>
    <w:rsid w:val="00414D77"/>
    <w:rsid w:val="00417868"/>
    <w:rsid w:val="00417FEE"/>
    <w:rsid w:val="00421668"/>
    <w:rsid w:val="004268B2"/>
    <w:rsid w:val="00430AF4"/>
    <w:rsid w:val="00430BDF"/>
    <w:rsid w:val="00431F1A"/>
    <w:rsid w:val="0043231E"/>
    <w:rsid w:val="00434E18"/>
    <w:rsid w:val="00442905"/>
    <w:rsid w:val="00445027"/>
    <w:rsid w:val="0045145A"/>
    <w:rsid w:val="00453F95"/>
    <w:rsid w:val="00454C71"/>
    <w:rsid w:val="004562D7"/>
    <w:rsid w:val="00456B95"/>
    <w:rsid w:val="00457A92"/>
    <w:rsid w:val="004616DD"/>
    <w:rsid w:val="00462FED"/>
    <w:rsid w:val="004649F5"/>
    <w:rsid w:val="00467FF6"/>
    <w:rsid w:val="00471C62"/>
    <w:rsid w:val="00472047"/>
    <w:rsid w:val="00474FD0"/>
    <w:rsid w:val="004751A0"/>
    <w:rsid w:val="00475DBE"/>
    <w:rsid w:val="00477BF2"/>
    <w:rsid w:val="00483E13"/>
    <w:rsid w:val="0048619C"/>
    <w:rsid w:val="00490136"/>
    <w:rsid w:val="004943C9"/>
    <w:rsid w:val="00495053"/>
    <w:rsid w:val="004A2D92"/>
    <w:rsid w:val="004A5230"/>
    <w:rsid w:val="004A71DA"/>
    <w:rsid w:val="004A7544"/>
    <w:rsid w:val="004B0B80"/>
    <w:rsid w:val="004B1656"/>
    <w:rsid w:val="004C373A"/>
    <w:rsid w:val="004D042D"/>
    <w:rsid w:val="004D50BA"/>
    <w:rsid w:val="004D516A"/>
    <w:rsid w:val="004D5D9D"/>
    <w:rsid w:val="004E21D8"/>
    <w:rsid w:val="004E3E89"/>
    <w:rsid w:val="004F06BC"/>
    <w:rsid w:val="004F20DB"/>
    <w:rsid w:val="004F408B"/>
    <w:rsid w:val="004F4357"/>
    <w:rsid w:val="004F63E4"/>
    <w:rsid w:val="0050208E"/>
    <w:rsid w:val="0050548D"/>
    <w:rsid w:val="00505D95"/>
    <w:rsid w:val="005064B9"/>
    <w:rsid w:val="00506D3E"/>
    <w:rsid w:val="00507FDA"/>
    <w:rsid w:val="0051100B"/>
    <w:rsid w:val="005110FC"/>
    <w:rsid w:val="00514A0D"/>
    <w:rsid w:val="00516B55"/>
    <w:rsid w:val="00516F63"/>
    <w:rsid w:val="00520E70"/>
    <w:rsid w:val="00525941"/>
    <w:rsid w:val="00525E1C"/>
    <w:rsid w:val="0052798C"/>
    <w:rsid w:val="00536962"/>
    <w:rsid w:val="00540594"/>
    <w:rsid w:val="00544DBF"/>
    <w:rsid w:val="00546B0B"/>
    <w:rsid w:val="005475CE"/>
    <w:rsid w:val="00550451"/>
    <w:rsid w:val="00550AA4"/>
    <w:rsid w:val="0056731B"/>
    <w:rsid w:val="0057063A"/>
    <w:rsid w:val="00571AC0"/>
    <w:rsid w:val="00574BD2"/>
    <w:rsid w:val="00580DDF"/>
    <w:rsid w:val="00586ABB"/>
    <w:rsid w:val="005910E0"/>
    <w:rsid w:val="0059174A"/>
    <w:rsid w:val="00596EF8"/>
    <w:rsid w:val="005A6083"/>
    <w:rsid w:val="005A762E"/>
    <w:rsid w:val="005A7A7E"/>
    <w:rsid w:val="005B193A"/>
    <w:rsid w:val="005B2C46"/>
    <w:rsid w:val="005B3500"/>
    <w:rsid w:val="005C23D4"/>
    <w:rsid w:val="005C3CE3"/>
    <w:rsid w:val="005C4BC4"/>
    <w:rsid w:val="005C4DF2"/>
    <w:rsid w:val="005C64B7"/>
    <w:rsid w:val="005D37F8"/>
    <w:rsid w:val="005D399F"/>
    <w:rsid w:val="005D54A5"/>
    <w:rsid w:val="005E541D"/>
    <w:rsid w:val="005E7269"/>
    <w:rsid w:val="005F0C64"/>
    <w:rsid w:val="005F195A"/>
    <w:rsid w:val="005F22EE"/>
    <w:rsid w:val="005F5E6A"/>
    <w:rsid w:val="00600180"/>
    <w:rsid w:val="006030A3"/>
    <w:rsid w:val="00603BCA"/>
    <w:rsid w:val="00605BAA"/>
    <w:rsid w:val="0061006A"/>
    <w:rsid w:val="006122CF"/>
    <w:rsid w:val="00617A4D"/>
    <w:rsid w:val="00621B85"/>
    <w:rsid w:val="00622759"/>
    <w:rsid w:val="00622C12"/>
    <w:rsid w:val="00627545"/>
    <w:rsid w:val="00632A7E"/>
    <w:rsid w:val="00633CE2"/>
    <w:rsid w:val="006348B7"/>
    <w:rsid w:val="00635B53"/>
    <w:rsid w:val="006547BA"/>
    <w:rsid w:val="006640BB"/>
    <w:rsid w:val="00664BBB"/>
    <w:rsid w:val="006704D9"/>
    <w:rsid w:val="00686EB6"/>
    <w:rsid w:val="00694787"/>
    <w:rsid w:val="00695C02"/>
    <w:rsid w:val="006A2179"/>
    <w:rsid w:val="006A42D5"/>
    <w:rsid w:val="006B0140"/>
    <w:rsid w:val="006B2F79"/>
    <w:rsid w:val="006B7CF9"/>
    <w:rsid w:val="006C0F7C"/>
    <w:rsid w:val="006C1D10"/>
    <w:rsid w:val="006C33D5"/>
    <w:rsid w:val="006C38AC"/>
    <w:rsid w:val="006C4A85"/>
    <w:rsid w:val="006C7564"/>
    <w:rsid w:val="006D0313"/>
    <w:rsid w:val="006D2302"/>
    <w:rsid w:val="006D4895"/>
    <w:rsid w:val="006D5388"/>
    <w:rsid w:val="006D54DD"/>
    <w:rsid w:val="006D56D8"/>
    <w:rsid w:val="006E080D"/>
    <w:rsid w:val="006E543D"/>
    <w:rsid w:val="006E6B64"/>
    <w:rsid w:val="006F5C0E"/>
    <w:rsid w:val="006F6564"/>
    <w:rsid w:val="006F6E58"/>
    <w:rsid w:val="00702249"/>
    <w:rsid w:val="00704055"/>
    <w:rsid w:val="00704D7D"/>
    <w:rsid w:val="00706541"/>
    <w:rsid w:val="0070745B"/>
    <w:rsid w:val="00712464"/>
    <w:rsid w:val="00713139"/>
    <w:rsid w:val="00717576"/>
    <w:rsid w:val="007205E0"/>
    <w:rsid w:val="00722C65"/>
    <w:rsid w:val="00722E9F"/>
    <w:rsid w:val="00723259"/>
    <w:rsid w:val="00724493"/>
    <w:rsid w:val="00724E39"/>
    <w:rsid w:val="0073271F"/>
    <w:rsid w:val="007359E6"/>
    <w:rsid w:val="0074387A"/>
    <w:rsid w:val="00744998"/>
    <w:rsid w:val="00745023"/>
    <w:rsid w:val="007452EF"/>
    <w:rsid w:val="0075027B"/>
    <w:rsid w:val="007505F0"/>
    <w:rsid w:val="00752CCF"/>
    <w:rsid w:val="00757464"/>
    <w:rsid w:val="00762550"/>
    <w:rsid w:val="007722D2"/>
    <w:rsid w:val="00772D88"/>
    <w:rsid w:val="0077384B"/>
    <w:rsid w:val="00776698"/>
    <w:rsid w:val="00777AD8"/>
    <w:rsid w:val="007809C0"/>
    <w:rsid w:val="007A597C"/>
    <w:rsid w:val="007B08D4"/>
    <w:rsid w:val="007C1FE8"/>
    <w:rsid w:val="007C3AAC"/>
    <w:rsid w:val="007C53E0"/>
    <w:rsid w:val="007D3189"/>
    <w:rsid w:val="007D4516"/>
    <w:rsid w:val="007E23B9"/>
    <w:rsid w:val="007E5D96"/>
    <w:rsid w:val="007E7A8F"/>
    <w:rsid w:val="007F0055"/>
    <w:rsid w:val="007F29A6"/>
    <w:rsid w:val="00801112"/>
    <w:rsid w:val="008028B3"/>
    <w:rsid w:val="00804FA7"/>
    <w:rsid w:val="00806B7A"/>
    <w:rsid w:val="008139DC"/>
    <w:rsid w:val="00816FE6"/>
    <w:rsid w:val="008201DA"/>
    <w:rsid w:val="008230E3"/>
    <w:rsid w:val="00823DF7"/>
    <w:rsid w:val="008265A9"/>
    <w:rsid w:val="0083151F"/>
    <w:rsid w:val="0083246D"/>
    <w:rsid w:val="00832F7D"/>
    <w:rsid w:val="00843FB9"/>
    <w:rsid w:val="00847DE5"/>
    <w:rsid w:val="00851C4C"/>
    <w:rsid w:val="00855F27"/>
    <w:rsid w:val="00863B67"/>
    <w:rsid w:val="008651F3"/>
    <w:rsid w:val="00866D8C"/>
    <w:rsid w:val="00867485"/>
    <w:rsid w:val="0087089B"/>
    <w:rsid w:val="00870CB4"/>
    <w:rsid w:val="008739CC"/>
    <w:rsid w:val="00876A5D"/>
    <w:rsid w:val="00876ABD"/>
    <w:rsid w:val="00882E64"/>
    <w:rsid w:val="00884C88"/>
    <w:rsid w:val="008878E9"/>
    <w:rsid w:val="008907A1"/>
    <w:rsid w:val="00892F83"/>
    <w:rsid w:val="00895CE0"/>
    <w:rsid w:val="008960D9"/>
    <w:rsid w:val="008967B4"/>
    <w:rsid w:val="008A0EC2"/>
    <w:rsid w:val="008A26BF"/>
    <w:rsid w:val="008A4838"/>
    <w:rsid w:val="008B0BE9"/>
    <w:rsid w:val="008B314C"/>
    <w:rsid w:val="008B7B77"/>
    <w:rsid w:val="008C2612"/>
    <w:rsid w:val="008C332C"/>
    <w:rsid w:val="008C3E75"/>
    <w:rsid w:val="008C52B3"/>
    <w:rsid w:val="008C7B98"/>
    <w:rsid w:val="008D2A11"/>
    <w:rsid w:val="008F0B84"/>
    <w:rsid w:val="008F4B86"/>
    <w:rsid w:val="008F6F28"/>
    <w:rsid w:val="00906064"/>
    <w:rsid w:val="0091003C"/>
    <w:rsid w:val="00911B17"/>
    <w:rsid w:val="00912AAE"/>
    <w:rsid w:val="00915D7D"/>
    <w:rsid w:val="00922568"/>
    <w:rsid w:val="00925E9C"/>
    <w:rsid w:val="009265D9"/>
    <w:rsid w:val="00931241"/>
    <w:rsid w:val="009323E4"/>
    <w:rsid w:val="0093503E"/>
    <w:rsid w:val="00936C98"/>
    <w:rsid w:val="00940E29"/>
    <w:rsid w:val="009425C4"/>
    <w:rsid w:val="009438C7"/>
    <w:rsid w:val="00951A96"/>
    <w:rsid w:val="00952232"/>
    <w:rsid w:val="00952938"/>
    <w:rsid w:val="00955515"/>
    <w:rsid w:val="00955851"/>
    <w:rsid w:val="00956ACD"/>
    <w:rsid w:val="00956C01"/>
    <w:rsid w:val="00957229"/>
    <w:rsid w:val="0096013E"/>
    <w:rsid w:val="00961955"/>
    <w:rsid w:val="00962DD8"/>
    <w:rsid w:val="00970134"/>
    <w:rsid w:val="0097226D"/>
    <w:rsid w:val="00974EF4"/>
    <w:rsid w:val="0097549C"/>
    <w:rsid w:val="00977784"/>
    <w:rsid w:val="00986BC4"/>
    <w:rsid w:val="00990354"/>
    <w:rsid w:val="009914A6"/>
    <w:rsid w:val="00992D04"/>
    <w:rsid w:val="009A1862"/>
    <w:rsid w:val="009B0759"/>
    <w:rsid w:val="009B7175"/>
    <w:rsid w:val="009B76A9"/>
    <w:rsid w:val="009C06BF"/>
    <w:rsid w:val="009C19D7"/>
    <w:rsid w:val="009D7546"/>
    <w:rsid w:val="009E53AD"/>
    <w:rsid w:val="009F253B"/>
    <w:rsid w:val="009F395E"/>
    <w:rsid w:val="009F4271"/>
    <w:rsid w:val="009F78AC"/>
    <w:rsid w:val="00A01487"/>
    <w:rsid w:val="00A016F1"/>
    <w:rsid w:val="00A04D0C"/>
    <w:rsid w:val="00A1050F"/>
    <w:rsid w:val="00A10FBD"/>
    <w:rsid w:val="00A129C2"/>
    <w:rsid w:val="00A12CA8"/>
    <w:rsid w:val="00A13D91"/>
    <w:rsid w:val="00A13E3B"/>
    <w:rsid w:val="00A14476"/>
    <w:rsid w:val="00A15159"/>
    <w:rsid w:val="00A17F03"/>
    <w:rsid w:val="00A200C6"/>
    <w:rsid w:val="00A20B07"/>
    <w:rsid w:val="00A231C0"/>
    <w:rsid w:val="00A23B9D"/>
    <w:rsid w:val="00A24325"/>
    <w:rsid w:val="00A25164"/>
    <w:rsid w:val="00A25FC8"/>
    <w:rsid w:val="00A3215B"/>
    <w:rsid w:val="00A32186"/>
    <w:rsid w:val="00A34885"/>
    <w:rsid w:val="00A34A95"/>
    <w:rsid w:val="00A36D7C"/>
    <w:rsid w:val="00A44856"/>
    <w:rsid w:val="00A54699"/>
    <w:rsid w:val="00A60482"/>
    <w:rsid w:val="00A63499"/>
    <w:rsid w:val="00A65C32"/>
    <w:rsid w:val="00A66840"/>
    <w:rsid w:val="00A70BA4"/>
    <w:rsid w:val="00A712E3"/>
    <w:rsid w:val="00A763F9"/>
    <w:rsid w:val="00A76F96"/>
    <w:rsid w:val="00A8426A"/>
    <w:rsid w:val="00A91796"/>
    <w:rsid w:val="00A9605A"/>
    <w:rsid w:val="00A97020"/>
    <w:rsid w:val="00A97BA6"/>
    <w:rsid w:val="00AA3B3A"/>
    <w:rsid w:val="00AA44BA"/>
    <w:rsid w:val="00AA492E"/>
    <w:rsid w:val="00AB4277"/>
    <w:rsid w:val="00AB440B"/>
    <w:rsid w:val="00AB7195"/>
    <w:rsid w:val="00AB7AB3"/>
    <w:rsid w:val="00AB7F47"/>
    <w:rsid w:val="00AC42EB"/>
    <w:rsid w:val="00AC5898"/>
    <w:rsid w:val="00AC5B04"/>
    <w:rsid w:val="00AD1B9D"/>
    <w:rsid w:val="00AD2941"/>
    <w:rsid w:val="00AD3001"/>
    <w:rsid w:val="00AD4DDE"/>
    <w:rsid w:val="00AE0FA4"/>
    <w:rsid w:val="00AE1879"/>
    <w:rsid w:val="00AE20F6"/>
    <w:rsid w:val="00AE3E4F"/>
    <w:rsid w:val="00AE4CB5"/>
    <w:rsid w:val="00AF6A38"/>
    <w:rsid w:val="00B023E4"/>
    <w:rsid w:val="00B04C01"/>
    <w:rsid w:val="00B04FA0"/>
    <w:rsid w:val="00B05A62"/>
    <w:rsid w:val="00B07ECF"/>
    <w:rsid w:val="00B10202"/>
    <w:rsid w:val="00B11844"/>
    <w:rsid w:val="00B14853"/>
    <w:rsid w:val="00B1577B"/>
    <w:rsid w:val="00B15F55"/>
    <w:rsid w:val="00B20C7A"/>
    <w:rsid w:val="00B24A37"/>
    <w:rsid w:val="00B309F6"/>
    <w:rsid w:val="00B3219F"/>
    <w:rsid w:val="00B32B33"/>
    <w:rsid w:val="00B43369"/>
    <w:rsid w:val="00B44AFF"/>
    <w:rsid w:val="00B45C2D"/>
    <w:rsid w:val="00B46862"/>
    <w:rsid w:val="00B5063B"/>
    <w:rsid w:val="00B5268D"/>
    <w:rsid w:val="00B5513A"/>
    <w:rsid w:val="00B56E4B"/>
    <w:rsid w:val="00B57260"/>
    <w:rsid w:val="00B62621"/>
    <w:rsid w:val="00B710BA"/>
    <w:rsid w:val="00B7492B"/>
    <w:rsid w:val="00B75A68"/>
    <w:rsid w:val="00B76DF2"/>
    <w:rsid w:val="00B81836"/>
    <w:rsid w:val="00B82187"/>
    <w:rsid w:val="00B84470"/>
    <w:rsid w:val="00B90440"/>
    <w:rsid w:val="00B938EB"/>
    <w:rsid w:val="00BB0D02"/>
    <w:rsid w:val="00BB617A"/>
    <w:rsid w:val="00BC58E3"/>
    <w:rsid w:val="00BC6B4D"/>
    <w:rsid w:val="00BD0447"/>
    <w:rsid w:val="00BD0FC0"/>
    <w:rsid w:val="00BD4BAD"/>
    <w:rsid w:val="00BD7156"/>
    <w:rsid w:val="00BE064F"/>
    <w:rsid w:val="00BE350F"/>
    <w:rsid w:val="00BF01B7"/>
    <w:rsid w:val="00BF1CCC"/>
    <w:rsid w:val="00BF465C"/>
    <w:rsid w:val="00C0160B"/>
    <w:rsid w:val="00C0469D"/>
    <w:rsid w:val="00C07BF8"/>
    <w:rsid w:val="00C1110D"/>
    <w:rsid w:val="00C127EA"/>
    <w:rsid w:val="00C16109"/>
    <w:rsid w:val="00C169C2"/>
    <w:rsid w:val="00C23A8A"/>
    <w:rsid w:val="00C23C9C"/>
    <w:rsid w:val="00C302CD"/>
    <w:rsid w:val="00C309DE"/>
    <w:rsid w:val="00C31759"/>
    <w:rsid w:val="00C32C39"/>
    <w:rsid w:val="00C33139"/>
    <w:rsid w:val="00C33140"/>
    <w:rsid w:val="00C33290"/>
    <w:rsid w:val="00C33E16"/>
    <w:rsid w:val="00C35986"/>
    <w:rsid w:val="00C36D28"/>
    <w:rsid w:val="00C41FC4"/>
    <w:rsid w:val="00C439B6"/>
    <w:rsid w:val="00C47DED"/>
    <w:rsid w:val="00C53C3A"/>
    <w:rsid w:val="00C62728"/>
    <w:rsid w:val="00C725CA"/>
    <w:rsid w:val="00C74597"/>
    <w:rsid w:val="00C819D1"/>
    <w:rsid w:val="00C81B69"/>
    <w:rsid w:val="00C83D93"/>
    <w:rsid w:val="00C94256"/>
    <w:rsid w:val="00C9435C"/>
    <w:rsid w:val="00C9564F"/>
    <w:rsid w:val="00C95A7F"/>
    <w:rsid w:val="00CA03A5"/>
    <w:rsid w:val="00CA37C1"/>
    <w:rsid w:val="00CA3864"/>
    <w:rsid w:val="00CA4F3F"/>
    <w:rsid w:val="00CB25BD"/>
    <w:rsid w:val="00CB3136"/>
    <w:rsid w:val="00CB6732"/>
    <w:rsid w:val="00CB6A0D"/>
    <w:rsid w:val="00CB7593"/>
    <w:rsid w:val="00CC0858"/>
    <w:rsid w:val="00CC2960"/>
    <w:rsid w:val="00CC72BE"/>
    <w:rsid w:val="00CC73EB"/>
    <w:rsid w:val="00CD179F"/>
    <w:rsid w:val="00CD1903"/>
    <w:rsid w:val="00CD26C9"/>
    <w:rsid w:val="00CD348C"/>
    <w:rsid w:val="00CD35CE"/>
    <w:rsid w:val="00CD3612"/>
    <w:rsid w:val="00CD72AD"/>
    <w:rsid w:val="00CE29B9"/>
    <w:rsid w:val="00CE2CC0"/>
    <w:rsid w:val="00CE431E"/>
    <w:rsid w:val="00CE7DA5"/>
    <w:rsid w:val="00CF09E9"/>
    <w:rsid w:val="00CF1AC7"/>
    <w:rsid w:val="00CF22E2"/>
    <w:rsid w:val="00CF428A"/>
    <w:rsid w:val="00CF4FF3"/>
    <w:rsid w:val="00D0136B"/>
    <w:rsid w:val="00D04158"/>
    <w:rsid w:val="00D11518"/>
    <w:rsid w:val="00D1153F"/>
    <w:rsid w:val="00D12C7F"/>
    <w:rsid w:val="00D13C9F"/>
    <w:rsid w:val="00D16D95"/>
    <w:rsid w:val="00D22BFE"/>
    <w:rsid w:val="00D23758"/>
    <w:rsid w:val="00D31C46"/>
    <w:rsid w:val="00D3271D"/>
    <w:rsid w:val="00D33CC9"/>
    <w:rsid w:val="00D47B88"/>
    <w:rsid w:val="00D50361"/>
    <w:rsid w:val="00D53040"/>
    <w:rsid w:val="00D5356D"/>
    <w:rsid w:val="00D53719"/>
    <w:rsid w:val="00D539A1"/>
    <w:rsid w:val="00D5674B"/>
    <w:rsid w:val="00D60149"/>
    <w:rsid w:val="00D60A02"/>
    <w:rsid w:val="00D63FCB"/>
    <w:rsid w:val="00D67FD8"/>
    <w:rsid w:val="00D705A6"/>
    <w:rsid w:val="00D71817"/>
    <w:rsid w:val="00D73643"/>
    <w:rsid w:val="00D73E5C"/>
    <w:rsid w:val="00D83B0B"/>
    <w:rsid w:val="00D91BED"/>
    <w:rsid w:val="00D9305D"/>
    <w:rsid w:val="00DA137F"/>
    <w:rsid w:val="00DA2572"/>
    <w:rsid w:val="00DA695F"/>
    <w:rsid w:val="00DA7584"/>
    <w:rsid w:val="00DB4343"/>
    <w:rsid w:val="00DB4F73"/>
    <w:rsid w:val="00DB55F5"/>
    <w:rsid w:val="00DC1CBA"/>
    <w:rsid w:val="00DC4291"/>
    <w:rsid w:val="00DC5C9C"/>
    <w:rsid w:val="00DC637E"/>
    <w:rsid w:val="00DC68DE"/>
    <w:rsid w:val="00DD16AE"/>
    <w:rsid w:val="00DD579F"/>
    <w:rsid w:val="00DD5EEF"/>
    <w:rsid w:val="00DD6D66"/>
    <w:rsid w:val="00DD734C"/>
    <w:rsid w:val="00DD792D"/>
    <w:rsid w:val="00DE233F"/>
    <w:rsid w:val="00DE46CB"/>
    <w:rsid w:val="00DE5951"/>
    <w:rsid w:val="00DE7B05"/>
    <w:rsid w:val="00DF2384"/>
    <w:rsid w:val="00DF44A4"/>
    <w:rsid w:val="00DF4B9A"/>
    <w:rsid w:val="00DF5BDE"/>
    <w:rsid w:val="00E026FC"/>
    <w:rsid w:val="00E04867"/>
    <w:rsid w:val="00E054F3"/>
    <w:rsid w:val="00E06B7B"/>
    <w:rsid w:val="00E10B38"/>
    <w:rsid w:val="00E12C0E"/>
    <w:rsid w:val="00E131DF"/>
    <w:rsid w:val="00E17F0E"/>
    <w:rsid w:val="00E20B69"/>
    <w:rsid w:val="00E220E4"/>
    <w:rsid w:val="00E22253"/>
    <w:rsid w:val="00E31E8A"/>
    <w:rsid w:val="00E3418C"/>
    <w:rsid w:val="00E377FC"/>
    <w:rsid w:val="00E37E36"/>
    <w:rsid w:val="00E4496B"/>
    <w:rsid w:val="00E51B70"/>
    <w:rsid w:val="00E52EFF"/>
    <w:rsid w:val="00E65AF5"/>
    <w:rsid w:val="00E65BBA"/>
    <w:rsid w:val="00E67A32"/>
    <w:rsid w:val="00E701D6"/>
    <w:rsid w:val="00E736A3"/>
    <w:rsid w:val="00E756FC"/>
    <w:rsid w:val="00E80AF6"/>
    <w:rsid w:val="00E81F41"/>
    <w:rsid w:val="00E832D2"/>
    <w:rsid w:val="00E94B3C"/>
    <w:rsid w:val="00E95428"/>
    <w:rsid w:val="00E9743C"/>
    <w:rsid w:val="00EA2034"/>
    <w:rsid w:val="00EA21F2"/>
    <w:rsid w:val="00EA5752"/>
    <w:rsid w:val="00EB6083"/>
    <w:rsid w:val="00EB6769"/>
    <w:rsid w:val="00EC0986"/>
    <w:rsid w:val="00EC0DB4"/>
    <w:rsid w:val="00EC1301"/>
    <w:rsid w:val="00EC3624"/>
    <w:rsid w:val="00EC758E"/>
    <w:rsid w:val="00EC7B00"/>
    <w:rsid w:val="00EE0452"/>
    <w:rsid w:val="00EE08AC"/>
    <w:rsid w:val="00EE1745"/>
    <w:rsid w:val="00EF044E"/>
    <w:rsid w:val="00EF0DC1"/>
    <w:rsid w:val="00EF122C"/>
    <w:rsid w:val="00EF1F1C"/>
    <w:rsid w:val="00EF39DA"/>
    <w:rsid w:val="00EF4E4F"/>
    <w:rsid w:val="00F024D9"/>
    <w:rsid w:val="00F05AA4"/>
    <w:rsid w:val="00F10AE9"/>
    <w:rsid w:val="00F115D9"/>
    <w:rsid w:val="00F22C55"/>
    <w:rsid w:val="00F2312C"/>
    <w:rsid w:val="00F23398"/>
    <w:rsid w:val="00F2370D"/>
    <w:rsid w:val="00F23A30"/>
    <w:rsid w:val="00F2557B"/>
    <w:rsid w:val="00F27245"/>
    <w:rsid w:val="00F31202"/>
    <w:rsid w:val="00F3622A"/>
    <w:rsid w:val="00F402BC"/>
    <w:rsid w:val="00F42F9C"/>
    <w:rsid w:val="00F44336"/>
    <w:rsid w:val="00F44A9D"/>
    <w:rsid w:val="00F45F07"/>
    <w:rsid w:val="00F466C1"/>
    <w:rsid w:val="00F63853"/>
    <w:rsid w:val="00F63D62"/>
    <w:rsid w:val="00F64951"/>
    <w:rsid w:val="00F676E5"/>
    <w:rsid w:val="00F702F2"/>
    <w:rsid w:val="00F70B47"/>
    <w:rsid w:val="00F71ADE"/>
    <w:rsid w:val="00F72E98"/>
    <w:rsid w:val="00F944B4"/>
    <w:rsid w:val="00F95645"/>
    <w:rsid w:val="00F96577"/>
    <w:rsid w:val="00FA0FF5"/>
    <w:rsid w:val="00FA5A87"/>
    <w:rsid w:val="00FA7DB2"/>
    <w:rsid w:val="00FB08B2"/>
    <w:rsid w:val="00FB2D81"/>
    <w:rsid w:val="00FB54E4"/>
    <w:rsid w:val="00FC373B"/>
    <w:rsid w:val="00FD0709"/>
    <w:rsid w:val="00FD0D20"/>
    <w:rsid w:val="00FD1393"/>
    <w:rsid w:val="00FD283E"/>
    <w:rsid w:val="00FD54BF"/>
    <w:rsid w:val="00FD76C4"/>
    <w:rsid w:val="00FD795C"/>
    <w:rsid w:val="00FE3391"/>
    <w:rsid w:val="00FE7F33"/>
    <w:rsid w:val="00FF03D5"/>
    <w:rsid w:val="00FF5FF3"/>
    <w:rsid w:val="00FF68F9"/>
    <w:rsid w:val="00FF77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hmetcnv"/>
  <w:smartTagType w:namespaceuri="urn:schemas-microsoft-com:office:smarttags" w:name="chsdate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header" w:locked="1" w:semiHidden="0" w:uiPriority="0" w:unhideWhenUsed="0"/>
    <w:lsdException w:name="footer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iPriority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Plain Text" w:locked="1" w:semiHidden="0" w:uiPriority="0" w:unhideWhenUsed="0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1CBA"/>
    <w:pPr>
      <w:spacing w:line="288" w:lineRule="auto"/>
      <w:jc w:val="both"/>
    </w:pPr>
  </w:style>
  <w:style w:type="paragraph" w:styleId="Heading1">
    <w:name w:val="heading 1"/>
    <w:basedOn w:val="Normal"/>
    <w:link w:val="Heading1Char"/>
    <w:uiPriority w:val="99"/>
    <w:qFormat/>
    <w:rsid w:val="00B62621"/>
    <w:pPr>
      <w:spacing w:before="40" w:after="40"/>
      <w:jc w:val="left"/>
      <w:outlineLvl w:val="0"/>
    </w:pPr>
    <w:rPr>
      <w:rFonts w:ascii="Times New Roman" w:hAnsi="Times New Roman"/>
      <w:color w:val="000000"/>
      <w:kern w:val="36"/>
      <w:szCs w:val="21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B62621"/>
    <w:rPr>
      <w:rFonts w:ascii="Times New Roman" w:eastAsia="宋体" w:hAnsi="Times New Roman" w:cs="Times New Roman"/>
      <w:color w:val="000000"/>
      <w:kern w:val="36"/>
      <w:sz w:val="21"/>
      <w:szCs w:val="21"/>
    </w:rPr>
  </w:style>
  <w:style w:type="table" w:styleId="TableGrid">
    <w:name w:val="Table Grid"/>
    <w:basedOn w:val="TableNormal"/>
    <w:uiPriority w:val="99"/>
    <w:rsid w:val="00FF775D"/>
    <w:rPr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5A762E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rsid w:val="00F115D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115D9"/>
    <w:rPr>
      <w:rFonts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rsid w:val="00D83B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locked/>
    <w:rsid w:val="00D83B0B"/>
    <w:rPr>
      <w:rFonts w:ascii="Calibri" w:eastAsia="宋体" w:hAnsi="Calibri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rsid w:val="00D83B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locked/>
    <w:rsid w:val="00D83B0B"/>
    <w:rPr>
      <w:rFonts w:ascii="Calibri" w:eastAsia="宋体" w:hAnsi="Calibri" w:cs="Times New Roman"/>
      <w:sz w:val="18"/>
      <w:szCs w:val="18"/>
    </w:rPr>
  </w:style>
  <w:style w:type="paragraph" w:customStyle="1" w:styleId="1">
    <w:name w:val="页脚1"/>
    <w:basedOn w:val="Normal"/>
    <w:uiPriority w:val="99"/>
    <w:rsid w:val="00FD76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C33E16"/>
    <w:rPr>
      <w:rFonts w:cs="Times New Roman"/>
      <w:color w:val="1E50A2"/>
      <w:u w:val="none"/>
      <w:effect w:val="none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autoRedefine/>
    <w:uiPriority w:val="99"/>
    <w:rsid w:val="00B57260"/>
    <w:pPr>
      <w:spacing w:line="300" w:lineRule="auto"/>
      <w:ind w:firstLineChars="200" w:firstLine="200"/>
    </w:pPr>
    <w:rPr>
      <w:rFonts w:ascii="Verdana" w:hAnsi="Verdana"/>
      <w:kern w:val="0"/>
      <w:szCs w:val="20"/>
      <w:lang w:eastAsia="en-US"/>
    </w:rPr>
  </w:style>
  <w:style w:type="paragraph" w:customStyle="1" w:styleId="p15">
    <w:name w:val="p15"/>
    <w:basedOn w:val="Normal"/>
    <w:uiPriority w:val="99"/>
    <w:rsid w:val="00AE1879"/>
    <w:rPr>
      <w:rFonts w:ascii="宋体" w:hAnsi="宋体" w:cs="宋体"/>
      <w:kern w:val="0"/>
      <w:szCs w:val="21"/>
    </w:rPr>
  </w:style>
  <w:style w:type="character" w:customStyle="1" w:styleId="PlainTextChar">
    <w:name w:val="Plain Text Char"/>
    <w:link w:val="PlainText"/>
    <w:uiPriority w:val="99"/>
    <w:locked/>
    <w:rsid w:val="00AE1879"/>
    <w:rPr>
      <w:rFonts w:ascii="宋体" w:eastAsia="宋体" w:hAnsi="Courier New"/>
      <w:sz w:val="21"/>
    </w:rPr>
  </w:style>
  <w:style w:type="paragraph" w:styleId="PlainText">
    <w:name w:val="Plain Text"/>
    <w:basedOn w:val="Normal"/>
    <w:link w:val="PlainTextChar"/>
    <w:uiPriority w:val="99"/>
    <w:rsid w:val="00AE1879"/>
    <w:rPr>
      <w:rFonts w:ascii="宋体" w:hAnsi="Courier New"/>
      <w:kern w:val="0"/>
      <w:sz w:val="20"/>
      <w:szCs w:val="21"/>
    </w:rPr>
  </w:style>
  <w:style w:type="character" w:customStyle="1" w:styleId="PlainTextChar1">
    <w:name w:val="Plain Text Char1"/>
    <w:basedOn w:val="DefaultParagraphFont"/>
    <w:link w:val="PlainText"/>
    <w:uiPriority w:val="99"/>
    <w:semiHidden/>
    <w:rsid w:val="00D85C66"/>
    <w:rPr>
      <w:rFonts w:ascii="宋体" w:hAnsi="Courier New" w:cs="Courier New"/>
      <w:szCs w:val="21"/>
    </w:rPr>
  </w:style>
  <w:style w:type="character" w:customStyle="1" w:styleId="Char1">
    <w:name w:val="纯文本 Char1"/>
    <w:basedOn w:val="DefaultParagraphFont"/>
    <w:uiPriority w:val="99"/>
    <w:semiHidden/>
    <w:rsid w:val="00AE1879"/>
    <w:rPr>
      <w:rFonts w:ascii="宋体" w:eastAsia="宋体" w:hAnsi="Courier New" w:cs="Courier New"/>
      <w:sz w:val="21"/>
      <w:szCs w:val="21"/>
    </w:rPr>
  </w:style>
  <w:style w:type="paragraph" w:styleId="NoSpacing">
    <w:name w:val="No Spacing"/>
    <w:uiPriority w:val="99"/>
    <w:qFormat/>
    <w:rsid w:val="000B1503"/>
    <w:pPr>
      <w:jc w:val="both"/>
    </w:pPr>
  </w:style>
  <w:style w:type="paragraph" w:styleId="Revision">
    <w:name w:val="Revision"/>
    <w:hidden/>
    <w:uiPriority w:val="99"/>
    <w:semiHidden/>
    <w:rsid w:val="007E23B9"/>
  </w:style>
  <w:style w:type="paragraph" w:styleId="DocumentMap">
    <w:name w:val="Document Map"/>
    <w:basedOn w:val="Normal"/>
    <w:link w:val="DocumentMapChar"/>
    <w:uiPriority w:val="99"/>
    <w:semiHidden/>
    <w:rsid w:val="00E17F0E"/>
    <w:pPr>
      <w:shd w:val="clear" w:color="auto" w:fill="00008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85C66"/>
    <w:rPr>
      <w:rFonts w:ascii="Times New Roman" w:hAnsi="Times New Roman"/>
      <w:sz w:val="0"/>
      <w:szCs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image" Target="media/image35.png"/><Relationship Id="rId50" Type="http://schemas.openxmlformats.org/officeDocument/2006/relationships/image" Target="media/image38.wmf"/><Relationship Id="rId55" Type="http://schemas.openxmlformats.org/officeDocument/2006/relationships/footer" Target="footer4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54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3.xml"/><Relationship Id="rId53" Type="http://schemas.openxmlformats.org/officeDocument/2006/relationships/image" Target="media/image40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52" Type="http://schemas.openxmlformats.org/officeDocument/2006/relationships/image" Target="media/image3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oleObject" Target="embeddings/oleObject1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116</TotalTime>
  <Pages>8</Pages>
  <Words>703</Words>
  <Characters>4008</Characters>
  <Application>Microsoft Office Outlook</Application>
  <DocSecurity>0</DocSecurity>
  <Lines>0</Lines>
  <Paragraphs>0</Paragraphs>
  <ScaleCrop>false</ScaleCrop>
  <Company>www.xxt.cn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平定三中</cp:lastModifiedBy>
  <cp:revision>33</cp:revision>
  <cp:lastPrinted>2012-06-16T07:09:00Z</cp:lastPrinted>
  <dcterms:created xsi:type="dcterms:W3CDTF">2012-07-19T08:08:00Z</dcterms:created>
  <dcterms:modified xsi:type="dcterms:W3CDTF">2014-04-15T13:13:00Z</dcterms:modified>
</cp:coreProperties>
</file>